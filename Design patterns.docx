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5EE" w:rsidRDefault="00F905EE" w:rsidP="008462D5">
      <w:pPr>
        <w:pStyle w:val="2"/>
        <w:rPr>
          <w:lang w:eastAsia="zh-CN"/>
        </w:rPr>
      </w:pPr>
      <w:r>
        <w:rPr>
          <w:rFonts w:hint="eastAsia"/>
          <w:lang w:eastAsia="zh-CN"/>
        </w:rPr>
        <w:t>装饰者：</w:t>
      </w:r>
    </w:p>
    <w:p w:rsidR="00F905EE" w:rsidRDefault="00F905EE" w:rsidP="00F905EE">
      <w:pPr>
        <w:rPr>
          <w:lang w:eastAsia="zh-CN"/>
        </w:rPr>
      </w:pPr>
      <w:r>
        <w:rPr>
          <w:rFonts w:hint="eastAsia"/>
          <w:lang w:eastAsia="zh-CN"/>
        </w:rPr>
        <w:t>装饰者</w:t>
      </w:r>
      <w:r w:rsidR="00DD1C2D">
        <w:rPr>
          <w:rFonts w:hint="eastAsia"/>
          <w:lang w:eastAsia="zh-CN"/>
        </w:rPr>
        <w:t>ingredients</w:t>
      </w:r>
      <w:r>
        <w:rPr>
          <w:rFonts w:hint="eastAsia"/>
          <w:lang w:eastAsia="zh-CN"/>
        </w:rPr>
        <w:t>和被装饰对象</w:t>
      </w:r>
      <w:r w:rsidR="00DD1C2D">
        <w:rPr>
          <w:lang w:eastAsia="zh-CN"/>
        </w:rPr>
        <w:t>rice, Noodle</w:t>
      </w:r>
      <w:r>
        <w:rPr>
          <w:rFonts w:hint="eastAsia"/>
          <w:lang w:eastAsia="zh-CN"/>
        </w:rPr>
        <w:t>具有</w:t>
      </w:r>
      <w:r w:rsidRPr="00DD1C2D">
        <w:rPr>
          <w:rFonts w:hint="eastAsia"/>
          <w:highlight w:val="yellow"/>
          <w:lang w:eastAsia="zh-CN"/>
        </w:rPr>
        <w:t>相同的超类型</w:t>
      </w:r>
      <w:r w:rsidR="00DD1C2D">
        <w:rPr>
          <w:rFonts w:hint="eastAsia"/>
          <w:highlight w:val="yellow"/>
          <w:lang w:eastAsia="zh-CN"/>
        </w:rPr>
        <w:t>，</w:t>
      </w:r>
      <w:r w:rsidR="00DD1C2D" w:rsidRPr="00DD1C2D">
        <w:rPr>
          <w:rFonts w:hint="eastAsia"/>
          <w:lang w:eastAsia="zh-CN"/>
        </w:rPr>
        <w:t>Food</w:t>
      </w:r>
    </w:p>
    <w:p w:rsidR="00DD1C2D" w:rsidRDefault="00F905EE" w:rsidP="00F905EE">
      <w:pPr>
        <w:rPr>
          <w:lang w:eastAsia="zh-CN"/>
        </w:rPr>
      </w:pPr>
      <w:r>
        <w:rPr>
          <w:rFonts w:hint="eastAsia"/>
          <w:lang w:eastAsia="zh-CN"/>
        </w:rPr>
        <w:t>可以</w:t>
      </w:r>
      <w:r w:rsidRPr="00DD1C2D">
        <w:rPr>
          <w:rFonts w:hint="eastAsia"/>
          <w:highlight w:val="yellow"/>
          <w:lang w:eastAsia="zh-CN"/>
        </w:rPr>
        <w:t>用一个或多个装饰者</w:t>
      </w:r>
      <w:r>
        <w:rPr>
          <w:rFonts w:hint="eastAsia"/>
          <w:lang w:eastAsia="zh-CN"/>
        </w:rPr>
        <w:t>包装一个对象</w:t>
      </w:r>
      <w:r w:rsidR="00DD1C2D">
        <w:rPr>
          <w:rFonts w:hint="eastAsia"/>
          <w:lang w:eastAsia="zh-CN"/>
        </w:rPr>
        <w:t>（西红柿鸡蛋面）</w:t>
      </w:r>
    </w:p>
    <w:p w:rsidR="00F905EE" w:rsidRDefault="00F905EE" w:rsidP="00F905EE">
      <w:pPr>
        <w:rPr>
          <w:lang w:eastAsia="zh-CN"/>
        </w:rPr>
      </w:pPr>
      <w:r>
        <w:rPr>
          <w:rFonts w:hint="eastAsia"/>
          <w:lang w:eastAsia="zh-CN"/>
        </w:rPr>
        <w:t>由于装饰者和被装饰对象有相同的超类型，所以</w:t>
      </w:r>
      <w:r w:rsidRPr="00DD1C2D">
        <w:rPr>
          <w:rFonts w:hint="eastAsia"/>
          <w:highlight w:val="yellow"/>
          <w:lang w:eastAsia="zh-CN"/>
        </w:rPr>
        <w:t>在任何需要原始对象（被包装）的场合，都可以用装饰过的对象</w:t>
      </w:r>
      <w:r>
        <w:rPr>
          <w:rFonts w:hint="eastAsia"/>
          <w:lang w:eastAsia="zh-CN"/>
        </w:rPr>
        <w:t>代替她</w:t>
      </w:r>
    </w:p>
    <w:p w:rsidR="00F905EE" w:rsidRDefault="00F905EE" w:rsidP="00F905EE">
      <w:pPr>
        <w:rPr>
          <w:lang w:eastAsia="zh-CN"/>
        </w:rPr>
      </w:pPr>
      <w:r>
        <w:rPr>
          <w:rFonts w:hint="eastAsia"/>
          <w:lang w:eastAsia="zh-CN"/>
        </w:rPr>
        <w:t>装饰者可以在所委托被装饰者的行为之前或之后，加上自己的行为，以达到特定的目的</w:t>
      </w:r>
    </w:p>
    <w:p w:rsidR="00F905EE" w:rsidRDefault="00F905EE" w:rsidP="00F905EE">
      <w:pPr>
        <w:rPr>
          <w:lang w:eastAsia="zh-CN"/>
        </w:rPr>
      </w:pPr>
      <w:r>
        <w:rPr>
          <w:rFonts w:hint="eastAsia"/>
          <w:lang w:eastAsia="zh-CN"/>
        </w:rPr>
        <w:t>对象可以在任何时候被装饰，所以可以在运行时动态的、不限量的用需要的装饰者来装饰对象</w:t>
      </w:r>
    </w:p>
    <w:p w:rsidR="00DD1C2D" w:rsidRDefault="00DD1C2D" w:rsidP="00F905EE">
      <w:r>
        <w:fldChar w:fldCharType="begin"/>
      </w:r>
      <w:r>
        <w:instrText xml:space="preserve"> INCLUDEPICTURE "http://images.cnitblog.com/blog/511616/201312/11194507-655535ea981b4a59abbd394748197355.png" \* MERGEFORMATINET </w:instrText>
      </w:r>
      <w:r>
        <w:fldChar w:fldCharType="separate"/>
      </w:r>
      <w:r w:rsidR="00B32BAD">
        <w:fldChar w:fldCharType="begin"/>
      </w:r>
      <w:r w:rsidR="00B32BAD">
        <w:instrText xml:space="preserve"> </w:instrText>
      </w:r>
      <w:r w:rsidR="00B32BAD">
        <w:instrText>INCLUDEPICTURE  "http://images.cnitblog.com/blog/511616/201312/11194507-655535ea981b</w:instrText>
      </w:r>
      <w:r w:rsidR="00B32BAD">
        <w:instrText>4a59abbd394748197355.png" \* MERGEFORMATINET</w:instrText>
      </w:r>
      <w:r w:rsidR="00B32BAD">
        <w:instrText xml:space="preserve"> </w:instrText>
      </w:r>
      <w:r w:rsidR="00B32BAD">
        <w:fldChar w:fldCharType="separate"/>
      </w:r>
      <w:r w:rsidR="00174AA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5pt;height:392.5pt">
            <v:imagedata r:id="rId8" r:href="rId9"/>
          </v:shape>
        </w:pict>
      </w:r>
      <w:r w:rsidR="00B32BAD">
        <w:fldChar w:fldCharType="end"/>
      </w:r>
      <w:r>
        <w:fldChar w:fldCharType="end"/>
      </w:r>
    </w:p>
    <w:p w:rsidR="00DD1C2D" w:rsidRDefault="00DD1C2D" w:rsidP="00F905EE"/>
    <w:p w:rsidR="00DD1C2D" w:rsidRDefault="00DD1C2D" w:rsidP="00DD1C2D">
      <w:pPr>
        <w:rPr>
          <w:lang w:eastAsia="zh-CN"/>
        </w:rPr>
      </w:pPr>
      <w:r>
        <w:rPr>
          <w:rFonts w:hint="eastAsia"/>
          <w:lang w:eastAsia="zh-CN"/>
        </w:rPr>
        <w:t xml:space="preserve">         //</w:t>
      </w:r>
      <w:r>
        <w:rPr>
          <w:rFonts w:hint="eastAsia"/>
          <w:lang w:eastAsia="zh-CN"/>
        </w:rPr>
        <w:t>创建被装饰的对象</w:t>
      </w:r>
      <w:r>
        <w:rPr>
          <w:rFonts w:hint="eastAsia"/>
          <w:lang w:eastAsia="zh-CN"/>
        </w:rPr>
        <w:t xml:space="preserve"> noodle</w:t>
      </w:r>
    </w:p>
    <w:p w:rsidR="00DD1C2D" w:rsidRDefault="00DD1C2D" w:rsidP="00DD1C2D">
      <w:pPr>
        <w:rPr>
          <w:lang w:eastAsia="zh-CN"/>
        </w:rPr>
      </w:pPr>
      <w:r>
        <w:rPr>
          <w:lang w:eastAsia="zh-CN"/>
        </w:rPr>
        <w:t xml:space="preserve">          Food f1 = new Noodle();</w:t>
      </w:r>
    </w:p>
    <w:p w:rsidR="00DD1C2D" w:rsidRDefault="00DD1C2D" w:rsidP="00DD1C2D">
      <w:pPr>
        <w:rPr>
          <w:lang w:eastAsia="zh-CN"/>
        </w:rPr>
      </w:pPr>
      <w:r>
        <w:rPr>
          <w:rFonts w:hint="eastAsia"/>
          <w:lang w:eastAsia="zh-CN"/>
        </w:rPr>
        <w:t xml:space="preserve">          //</w:t>
      </w:r>
      <w:r>
        <w:rPr>
          <w:rFonts w:hint="eastAsia"/>
          <w:lang w:eastAsia="zh-CN"/>
        </w:rPr>
        <w:t>用鸡蛋装饰</w:t>
      </w:r>
    </w:p>
    <w:p w:rsidR="00DD1C2D" w:rsidRDefault="00DD1C2D" w:rsidP="00DD1C2D">
      <w:pPr>
        <w:rPr>
          <w:lang w:eastAsia="zh-CN"/>
        </w:rPr>
      </w:pPr>
      <w:r>
        <w:rPr>
          <w:lang w:eastAsia="zh-CN"/>
        </w:rPr>
        <w:t xml:space="preserve">          f1 = new Egg(f1);</w:t>
      </w:r>
    </w:p>
    <w:p w:rsidR="00DD1C2D" w:rsidRDefault="00DD1C2D" w:rsidP="00DD1C2D">
      <w:pPr>
        <w:rPr>
          <w:lang w:eastAsia="zh-CN"/>
        </w:rPr>
      </w:pPr>
      <w:r>
        <w:rPr>
          <w:rFonts w:hint="eastAsia"/>
          <w:lang w:eastAsia="zh-CN"/>
        </w:rPr>
        <w:t xml:space="preserve">           //</w:t>
      </w:r>
      <w:r>
        <w:rPr>
          <w:rFonts w:hint="eastAsia"/>
          <w:lang w:eastAsia="zh-CN"/>
        </w:rPr>
        <w:t>用西红柿装饰</w:t>
      </w:r>
    </w:p>
    <w:p w:rsidR="00DD1C2D" w:rsidRDefault="00DD1C2D" w:rsidP="00DD1C2D">
      <w:pPr>
        <w:rPr>
          <w:lang w:eastAsia="zh-CN"/>
        </w:rPr>
      </w:pPr>
      <w:r>
        <w:rPr>
          <w:lang w:eastAsia="zh-CN"/>
        </w:rPr>
        <w:t xml:space="preserve">           f1 = new Tomato(f1);</w:t>
      </w:r>
    </w:p>
    <w:p w:rsidR="008462D5" w:rsidRDefault="008462D5" w:rsidP="008462D5">
      <w:pPr>
        <w:pStyle w:val="2"/>
        <w:rPr>
          <w:lang w:eastAsia="zh-CN"/>
        </w:rPr>
      </w:pPr>
      <w:r>
        <w:rPr>
          <w:rFonts w:hint="eastAsia"/>
          <w:lang w:eastAsia="zh-CN"/>
        </w:rPr>
        <w:t>观察者：</w:t>
      </w:r>
    </w:p>
    <w:p w:rsidR="008462D5" w:rsidRDefault="008462D5" w:rsidP="00DD1C2D">
      <w:pPr>
        <w:rPr>
          <w:lang w:eastAsia="zh-CN"/>
        </w:rPr>
      </w:pPr>
      <w:r w:rsidRPr="008462D5">
        <w:rPr>
          <w:rFonts w:hint="eastAsia"/>
          <w:lang w:eastAsia="zh-CN"/>
        </w:rPr>
        <w:t>观察者模式（</w:t>
      </w:r>
      <w:r w:rsidRPr="008462D5">
        <w:rPr>
          <w:rFonts w:hint="eastAsia"/>
          <w:lang w:eastAsia="zh-CN"/>
        </w:rPr>
        <w:t>Observer Pattern</w:t>
      </w:r>
      <w:r w:rsidRPr="008462D5">
        <w:rPr>
          <w:rFonts w:hint="eastAsia"/>
          <w:lang w:eastAsia="zh-CN"/>
        </w:rPr>
        <w:t>）：定义了对象之间的一种一对多依赖关系，使得每当一个对象状态发生改变时，其相关依赖对象皆得到通知并被自动更新。观察者模式又被称为发布</w:t>
      </w:r>
      <w:r w:rsidRPr="008462D5">
        <w:rPr>
          <w:rFonts w:hint="eastAsia"/>
          <w:lang w:eastAsia="zh-CN"/>
        </w:rPr>
        <w:t>-</w:t>
      </w:r>
      <w:r w:rsidRPr="008462D5">
        <w:rPr>
          <w:rFonts w:hint="eastAsia"/>
          <w:lang w:eastAsia="zh-CN"/>
        </w:rPr>
        <w:t>订阅（</w:t>
      </w:r>
      <w:r w:rsidRPr="008462D5">
        <w:rPr>
          <w:rFonts w:hint="eastAsia"/>
          <w:lang w:eastAsia="zh-CN"/>
        </w:rPr>
        <w:t>Publish/Subscribe</w:t>
      </w:r>
      <w:r w:rsidRPr="008462D5">
        <w:rPr>
          <w:rFonts w:hint="eastAsia"/>
          <w:lang w:eastAsia="zh-CN"/>
        </w:rPr>
        <w:t>）模式</w:t>
      </w:r>
    </w:p>
    <w:p w:rsidR="0002773C" w:rsidRDefault="0002773C" w:rsidP="0002773C">
      <w:pPr>
        <w:jc w:val="center"/>
      </w:pPr>
      <w:r>
        <w:lastRenderedPageBreak/>
        <w:fldChar w:fldCharType="begin"/>
      </w:r>
      <w:r>
        <w:instrText xml:space="preserve"> INCLUDEPICTURE "http://www.dofactory.com/images/diagrams/net/observer.gif" \* MERGEFORMATINET </w:instrText>
      </w:r>
      <w:r>
        <w:fldChar w:fldCharType="separate"/>
      </w:r>
      <w:r w:rsidR="00B32BAD">
        <w:fldChar w:fldCharType="begin"/>
      </w:r>
      <w:r w:rsidR="00B32BAD">
        <w:instrText xml:space="preserve"> </w:instrText>
      </w:r>
      <w:r w:rsidR="00B32BAD">
        <w:instrText>INCLUDEPICTURE  "http://www.dofactory.com/images/diagrams/net/observer.gif" \* MERGEFORMATINET</w:instrText>
      </w:r>
      <w:r w:rsidR="00B32BAD">
        <w:instrText xml:space="preserve"> </w:instrText>
      </w:r>
      <w:r w:rsidR="00B32BAD">
        <w:fldChar w:fldCharType="separate"/>
      </w:r>
      <w:r w:rsidR="00B32BAD">
        <w:pict>
          <v:shape id="_x0000_i1026" type="#_x0000_t75" style="width:310.5pt;height:231pt">
            <v:imagedata r:id="rId10" r:href="rId11"/>
          </v:shape>
        </w:pict>
      </w:r>
      <w:r w:rsidR="00B32BAD">
        <w:fldChar w:fldCharType="end"/>
      </w:r>
      <w:r>
        <w:fldChar w:fldCharType="end"/>
      </w:r>
    </w:p>
    <w:p w:rsidR="0002773C" w:rsidRDefault="0002773C" w:rsidP="0002773C">
      <w:pPr>
        <w:pStyle w:val="2"/>
        <w:rPr>
          <w:lang w:eastAsia="zh-CN"/>
        </w:rPr>
      </w:pPr>
      <w:r>
        <w:rPr>
          <w:rFonts w:hint="eastAsia"/>
          <w:lang w:eastAsia="zh-CN"/>
        </w:rPr>
        <w:t>策略模式：</w:t>
      </w:r>
    </w:p>
    <w:p w:rsidR="00174AA0" w:rsidRDefault="00174AA0" w:rsidP="00174AA0">
      <w:pPr>
        <w:pStyle w:val="ac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每一鸭子都有一个</w:t>
      </w:r>
      <w:r>
        <w:rPr>
          <w:rFonts w:ascii="Verdana" w:hAnsi="Verdana"/>
          <w:color w:val="000000"/>
          <w:sz w:val="21"/>
          <w:szCs w:val="21"/>
        </w:rPr>
        <w:t>FlyBehavior</w:t>
      </w:r>
      <w:r>
        <w:rPr>
          <w:rFonts w:ascii="Verdana" w:hAnsi="Verdana"/>
          <w:color w:val="000000"/>
          <w:sz w:val="21"/>
          <w:szCs w:val="21"/>
        </w:rPr>
        <w:t>且有一个</w:t>
      </w:r>
      <w:r>
        <w:rPr>
          <w:rFonts w:ascii="Verdana" w:hAnsi="Verdana"/>
          <w:color w:val="000000"/>
          <w:sz w:val="21"/>
          <w:szCs w:val="21"/>
        </w:rPr>
        <w:t>QuackBehavior</w:t>
      </w:r>
      <w:r>
        <w:rPr>
          <w:rFonts w:ascii="Verdana" w:hAnsi="Verdana"/>
          <w:color w:val="000000"/>
          <w:sz w:val="21"/>
          <w:szCs w:val="21"/>
        </w:rPr>
        <w:t>，让鸭子将飞行和呱呱叫委托它们代为处理。</w:t>
      </w:r>
    </w:p>
    <w:p w:rsidR="00174AA0" w:rsidRDefault="00174AA0" w:rsidP="00174AA0">
      <w:pPr>
        <w:pStyle w:val="ac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如果将两个类结合起来使用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如同本例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，这就是组合</w:t>
      </w:r>
      <w:r>
        <w:rPr>
          <w:rFonts w:ascii="Verdana" w:hAnsi="Verdana"/>
          <w:color w:val="000000"/>
          <w:sz w:val="21"/>
          <w:szCs w:val="21"/>
        </w:rPr>
        <w:t>(Composition)</w:t>
      </w:r>
      <w:r>
        <w:rPr>
          <w:rFonts w:ascii="Verdana" w:hAnsi="Verdana"/>
          <w:color w:val="000000"/>
          <w:sz w:val="21"/>
          <w:szCs w:val="21"/>
        </w:rPr>
        <w:t>。这种作法和继承不同的地方在于：鸭子的行为不是继承而来，而是和适当的行为对象组合而来。</w:t>
      </w:r>
    </w:p>
    <w:p w:rsidR="00174AA0" w:rsidRPr="00174AA0" w:rsidRDefault="00174AA0" w:rsidP="0002773C">
      <w:pPr>
        <w:rPr>
          <w:rFonts w:hint="eastAsia"/>
          <w:lang w:val="en-US" w:eastAsia="zh-CN"/>
        </w:rPr>
      </w:pPr>
    </w:p>
    <w:p w:rsidR="0002773C" w:rsidRDefault="0002773C" w:rsidP="0002773C">
      <w:pPr>
        <w:jc w:val="center"/>
      </w:pPr>
      <w:r>
        <w:fldChar w:fldCharType="begin"/>
      </w:r>
      <w:r>
        <w:instrText xml:space="preserve"> INCLUDEPICTURE "http://www.dofactory.com/images/diagrams/net/strategy.gif" \* MERGEFORMATINET </w:instrText>
      </w:r>
      <w:r>
        <w:fldChar w:fldCharType="separate"/>
      </w:r>
      <w:r w:rsidR="00B32BAD">
        <w:fldChar w:fldCharType="begin"/>
      </w:r>
      <w:r w:rsidR="00B32BAD">
        <w:instrText xml:space="preserve"> </w:instrText>
      </w:r>
      <w:r w:rsidR="00B32BAD">
        <w:instrText>INCLUDEPICTURE  "http://www.dofactory.com/images/diagrams/net/strategy.gif" \* MERGEFORMATINET</w:instrText>
      </w:r>
      <w:r w:rsidR="00B32BAD">
        <w:instrText xml:space="preserve"> </w:instrText>
      </w:r>
      <w:r w:rsidR="00B32BAD">
        <w:fldChar w:fldCharType="separate"/>
      </w:r>
      <w:r w:rsidR="00174AA0">
        <w:pict>
          <v:shape id="_x0000_i1027" type="#_x0000_t75" style="width:327.5pt;height:123pt">
            <v:imagedata r:id="rId12" r:href="rId13"/>
          </v:shape>
        </w:pict>
      </w:r>
      <w:r w:rsidR="00B32BAD">
        <w:fldChar w:fldCharType="end"/>
      </w:r>
      <w:r>
        <w:fldChar w:fldCharType="end"/>
      </w:r>
    </w:p>
    <w:p w:rsidR="000A08F6" w:rsidRDefault="000A08F6" w:rsidP="0002773C">
      <w:pPr>
        <w:jc w:val="center"/>
      </w:pPr>
    </w:p>
    <w:p w:rsidR="000A08F6" w:rsidRDefault="000A08F6" w:rsidP="0002773C">
      <w:pPr>
        <w:jc w:val="center"/>
      </w:pPr>
    </w:p>
    <w:p w:rsidR="000A08F6" w:rsidRDefault="00973C97" w:rsidP="0002773C">
      <w:pPr>
        <w:jc w:val="center"/>
      </w:pPr>
      <w:r>
        <w:lastRenderedPageBreak/>
        <w:fldChar w:fldCharType="begin"/>
      </w:r>
      <w:r>
        <w:instrText xml:space="preserve"> INCLUDEPICTURE "http://images.cnitblog.com/blog/511616/201401/281006154531426.png" \* MERGEFORMATINET </w:instrText>
      </w:r>
      <w:r>
        <w:fldChar w:fldCharType="separate"/>
      </w:r>
      <w:r>
        <w:pict>
          <v:shape id="_x0000_i1033" type="#_x0000_t75" alt="" style="width:472pt;height:269.5pt">
            <v:imagedata r:id="rId14" r:href="rId15"/>
          </v:shape>
        </w:pict>
      </w:r>
      <w:r>
        <w:fldChar w:fldCharType="end"/>
      </w:r>
    </w:p>
    <w:p w:rsidR="005B0F30" w:rsidRPr="0002773C" w:rsidRDefault="005B0F30" w:rsidP="0002773C">
      <w:pPr>
        <w:jc w:val="center"/>
        <w:rPr>
          <w:lang w:eastAsia="zh-CN"/>
        </w:rPr>
      </w:pPr>
    </w:p>
    <w:p w:rsidR="0002773C" w:rsidRDefault="0002773C" w:rsidP="0002773C">
      <w:r>
        <w:fldChar w:fldCharType="begin"/>
      </w:r>
      <w:r>
        <w:instrText xml:space="preserve"> INCLUDEPICTURE "http://csharpcorner.mindcrackerinc.netdna-cdn.com/UploadFile/06ef8c/strategy-pattern-definition-and-contrived-example296/Images/concrete%20implementations.jpg" \* MERGEFORMATINET </w:instrText>
      </w:r>
      <w:r>
        <w:fldChar w:fldCharType="separate"/>
      </w:r>
      <w:r w:rsidR="00B32BAD">
        <w:fldChar w:fldCharType="begin"/>
      </w:r>
      <w:r w:rsidR="00B32BAD">
        <w:instrText xml:space="preserve"> </w:instrText>
      </w:r>
      <w:r w:rsidR="00B32BAD">
        <w:instrText>INCLUDEPICTURE  "http://csharpcorner.mindcrackerinc.netdna-cdn.com/UploadFile/06ef8c/strategy-pattern-definition-and-contrived-example296/Images/concrete implementations.jpg" \* MERGEFORMATINET</w:instrText>
      </w:r>
      <w:r w:rsidR="00B32BAD">
        <w:instrText xml:space="preserve"> </w:instrText>
      </w:r>
      <w:r w:rsidR="00B32BAD">
        <w:fldChar w:fldCharType="separate"/>
      </w:r>
      <w:r w:rsidR="00174AA0">
        <w:pict>
          <v:shape id="_x0000_i1028" type="#_x0000_t75" style="width:489pt;height:325pt">
            <v:imagedata r:id="rId16" r:href="rId17"/>
          </v:shape>
        </w:pict>
      </w:r>
      <w:r w:rsidR="00B32BAD">
        <w:fldChar w:fldCharType="end"/>
      </w:r>
      <w:r>
        <w:fldChar w:fldCharType="end"/>
      </w:r>
    </w:p>
    <w:p w:rsidR="00027210" w:rsidRDefault="00027210" w:rsidP="00027210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工厂模式：</w:t>
      </w:r>
    </w:p>
    <w:p w:rsidR="00027210" w:rsidRDefault="00027210" w:rsidP="00027210">
      <w:pPr>
        <w:jc w:val="center"/>
      </w:pPr>
      <w:r>
        <w:fldChar w:fldCharType="begin"/>
      </w:r>
      <w:r>
        <w:instrText xml:space="preserve"> INCLUDEPICTURE "http://www.dofactory.com/images/diagrams/net/factory.gif" \* MERGEFORMATINET </w:instrText>
      </w:r>
      <w:r>
        <w:fldChar w:fldCharType="separate"/>
      </w:r>
      <w:r>
        <w:pict>
          <v:shape id="_x0000_i1035" type="#_x0000_t75" alt="" style="width:351.5pt;height:138.5pt">
            <v:imagedata r:id="rId18" r:href="rId19"/>
          </v:shape>
        </w:pict>
      </w:r>
      <w:r>
        <w:fldChar w:fldCharType="end"/>
      </w:r>
    </w:p>
    <w:p w:rsidR="0060096D" w:rsidRDefault="0060096D" w:rsidP="0060096D">
      <w:pPr>
        <w:pStyle w:val="ac"/>
        <w:spacing w:before="0" w:beforeAutospacing="0" w:after="0" w:afterAutospacing="0" w:line="270" w:lineRule="atLeast"/>
        <w:ind w:left="36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</w:t>
      </w:r>
      <w:r>
        <w:rPr>
          <w:rStyle w:val="com"/>
          <w:rFonts w:ascii="Consolas" w:hAnsi="Consolas"/>
          <w:color w:val="008000"/>
          <w:sz w:val="20"/>
          <w:szCs w:val="20"/>
        </w:rPr>
        <w:t>/// &lt;summary&gt;</w:t>
      </w:r>
    </w:p>
    <w:p w:rsidR="0060096D" w:rsidRDefault="0060096D" w:rsidP="0060096D">
      <w:pPr>
        <w:pStyle w:val="ac"/>
        <w:spacing w:before="0" w:beforeAutospacing="0" w:after="0" w:afterAutospacing="0" w:line="270" w:lineRule="atLeast"/>
        <w:ind w:left="36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</w:t>
      </w:r>
      <w:r>
        <w:rPr>
          <w:rStyle w:val="com"/>
          <w:rFonts w:ascii="Consolas" w:hAnsi="Consolas"/>
          <w:color w:val="008000"/>
          <w:sz w:val="20"/>
          <w:szCs w:val="20"/>
        </w:rPr>
        <w:t>/// The 'Product' abstract class</w:t>
      </w:r>
    </w:p>
    <w:p w:rsidR="0060096D" w:rsidRPr="0060096D" w:rsidRDefault="0060096D" w:rsidP="0060096D">
      <w:pPr>
        <w:pStyle w:val="ac"/>
        <w:spacing w:before="0" w:beforeAutospacing="0" w:after="0" w:afterAutospacing="0" w:line="270" w:lineRule="atLeast"/>
        <w:ind w:left="36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</w:t>
      </w:r>
      <w:r>
        <w:rPr>
          <w:rStyle w:val="com"/>
          <w:rFonts w:ascii="Consolas" w:hAnsi="Consolas"/>
          <w:color w:val="008000"/>
          <w:sz w:val="20"/>
          <w:szCs w:val="20"/>
        </w:rPr>
        <w:t>/// &lt;/summary&gt;</w:t>
      </w:r>
    </w:p>
    <w:p w:rsidR="00027210" w:rsidRDefault="00027210" w:rsidP="00027210">
      <w:pPr>
        <w:pStyle w:val="ac"/>
        <w:spacing w:before="0" w:beforeAutospacing="0" w:after="0" w:afterAutospacing="0" w:line="270" w:lineRule="atLeast"/>
        <w:ind w:left="36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</w:t>
      </w:r>
      <w:r>
        <w:rPr>
          <w:rStyle w:val="kwd"/>
          <w:rFonts w:ascii="Consolas" w:hAnsi="Consolas"/>
          <w:color w:val="0000DD"/>
          <w:sz w:val="20"/>
          <w:szCs w:val="20"/>
        </w:rPr>
        <w:t>abstract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0000DD"/>
          <w:sz w:val="20"/>
          <w:szCs w:val="20"/>
        </w:rPr>
        <w:t>class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/>
          <w:color w:val="2B91AF"/>
          <w:sz w:val="20"/>
          <w:szCs w:val="20"/>
        </w:rPr>
        <w:t>Page</w:t>
      </w:r>
    </w:p>
    <w:p w:rsidR="00027210" w:rsidRDefault="00027210" w:rsidP="00027210">
      <w:pPr>
        <w:pStyle w:val="ac"/>
        <w:spacing w:before="0" w:beforeAutospacing="0" w:after="0" w:afterAutospacing="0" w:line="270" w:lineRule="atLeast"/>
        <w:ind w:left="36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</w:t>
      </w:r>
      <w:r>
        <w:rPr>
          <w:rStyle w:val="pun"/>
          <w:rFonts w:ascii="Consolas" w:hAnsi="Consolas"/>
          <w:color w:val="000000"/>
          <w:sz w:val="20"/>
          <w:szCs w:val="20"/>
        </w:rPr>
        <w:t>{</w:t>
      </w:r>
    </w:p>
    <w:p w:rsidR="00027210" w:rsidRPr="00027210" w:rsidRDefault="00027210" w:rsidP="00027210">
      <w:pPr>
        <w:pStyle w:val="ac"/>
        <w:spacing w:before="0" w:beforeAutospacing="0" w:after="0" w:afterAutospacing="0" w:line="270" w:lineRule="atLeast"/>
        <w:ind w:left="360"/>
        <w:rPr>
          <w:rStyle w:val="pun"/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</w:t>
      </w:r>
      <w:r>
        <w:rPr>
          <w:rStyle w:val="pun"/>
          <w:rFonts w:ascii="Consolas" w:hAnsi="Consolas"/>
          <w:color w:val="000000"/>
          <w:sz w:val="20"/>
          <w:szCs w:val="20"/>
        </w:rPr>
        <w:t>}</w:t>
      </w:r>
    </w:p>
    <w:p w:rsidR="00027210" w:rsidRDefault="00027210" w:rsidP="00027210">
      <w:pPr>
        <w:pStyle w:val="ac"/>
        <w:spacing w:before="0" w:beforeAutospacing="0" w:after="0" w:afterAutospacing="0" w:line="270" w:lineRule="atLeast"/>
        <w:ind w:left="360"/>
        <w:rPr>
          <w:rFonts w:ascii="Consolas" w:hAnsi="Consolas"/>
          <w:color w:val="BEBEC5"/>
          <w:sz w:val="20"/>
          <w:szCs w:val="20"/>
        </w:rPr>
      </w:pPr>
    </w:p>
    <w:p w:rsidR="00027210" w:rsidRDefault="00027210" w:rsidP="00027210">
      <w:pPr>
        <w:pStyle w:val="ac"/>
        <w:spacing w:before="0" w:beforeAutospacing="0" w:after="0" w:afterAutospacing="0" w:line="270" w:lineRule="atLeast"/>
        <w:ind w:left="36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</w:t>
      </w:r>
      <w:r>
        <w:rPr>
          <w:rStyle w:val="kwd"/>
          <w:rFonts w:ascii="Consolas" w:hAnsi="Consolas"/>
          <w:color w:val="0000DD"/>
          <w:sz w:val="20"/>
          <w:szCs w:val="20"/>
        </w:rPr>
        <w:t>class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/>
          <w:color w:val="2B91AF"/>
          <w:sz w:val="20"/>
          <w:szCs w:val="20"/>
        </w:rPr>
        <w:t>SkillsPage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000000"/>
          <w:sz w:val="20"/>
          <w:szCs w:val="20"/>
        </w:rPr>
        <w:t>: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/>
          <w:color w:val="2B91AF"/>
          <w:sz w:val="20"/>
          <w:szCs w:val="20"/>
        </w:rPr>
        <w:t>Page</w:t>
      </w:r>
    </w:p>
    <w:p w:rsidR="00027210" w:rsidRDefault="00027210" w:rsidP="00027210">
      <w:pPr>
        <w:pStyle w:val="ac"/>
        <w:spacing w:before="0" w:beforeAutospacing="0" w:after="0" w:afterAutospacing="0" w:line="270" w:lineRule="atLeast"/>
        <w:ind w:left="36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</w:t>
      </w:r>
      <w:r>
        <w:rPr>
          <w:rStyle w:val="pun"/>
          <w:rFonts w:ascii="Consolas" w:hAnsi="Consolas"/>
          <w:color w:val="000000"/>
          <w:sz w:val="20"/>
          <w:szCs w:val="20"/>
        </w:rPr>
        <w:t>{</w:t>
      </w:r>
    </w:p>
    <w:p w:rsidR="00027210" w:rsidRDefault="00027210" w:rsidP="00027210">
      <w:pPr>
        <w:pStyle w:val="ac"/>
        <w:spacing w:before="0" w:beforeAutospacing="0" w:after="0" w:afterAutospacing="0" w:line="270" w:lineRule="atLeast"/>
        <w:ind w:left="36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</w:t>
      </w:r>
      <w:r>
        <w:rPr>
          <w:rStyle w:val="pun"/>
          <w:rFonts w:ascii="Consolas" w:hAnsi="Consolas"/>
          <w:color w:val="000000"/>
          <w:sz w:val="20"/>
          <w:szCs w:val="20"/>
        </w:rPr>
        <w:t>}</w:t>
      </w:r>
    </w:p>
    <w:p w:rsidR="00027210" w:rsidRDefault="00027210" w:rsidP="00027210">
      <w:pPr>
        <w:pStyle w:val="ac"/>
        <w:spacing w:before="0" w:beforeAutospacing="0" w:after="0" w:afterAutospacing="0" w:line="270" w:lineRule="atLeast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</w:t>
      </w:r>
    </w:p>
    <w:p w:rsidR="00027210" w:rsidRDefault="00027210" w:rsidP="00027210">
      <w:pPr>
        <w:pStyle w:val="ac"/>
        <w:spacing w:before="0" w:beforeAutospacing="0" w:after="0" w:afterAutospacing="0" w:line="270" w:lineRule="atLeast"/>
        <w:ind w:left="36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</w:t>
      </w:r>
      <w:r>
        <w:rPr>
          <w:rStyle w:val="com"/>
          <w:rFonts w:ascii="Consolas" w:hAnsi="Consolas"/>
          <w:color w:val="008000"/>
          <w:sz w:val="20"/>
          <w:szCs w:val="20"/>
        </w:rPr>
        <w:t>/// A 'ConcreteProduct' class</w:t>
      </w:r>
    </w:p>
    <w:p w:rsidR="00027210" w:rsidRDefault="00027210" w:rsidP="00027210">
      <w:pPr>
        <w:pStyle w:val="ac"/>
        <w:spacing w:before="0" w:beforeAutospacing="0" w:after="0" w:afterAutospacing="0" w:line="270" w:lineRule="atLeast"/>
        <w:ind w:left="36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</w:t>
      </w:r>
      <w:r>
        <w:rPr>
          <w:rStyle w:val="kwd"/>
          <w:rFonts w:ascii="Consolas" w:hAnsi="Consolas"/>
          <w:color w:val="0000DD"/>
          <w:sz w:val="20"/>
          <w:szCs w:val="20"/>
        </w:rPr>
        <w:t>class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/>
          <w:color w:val="2B91AF"/>
          <w:sz w:val="20"/>
          <w:szCs w:val="20"/>
        </w:rPr>
        <w:t>EducationPage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000000"/>
          <w:sz w:val="20"/>
          <w:szCs w:val="20"/>
        </w:rPr>
        <w:t>: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/>
          <w:color w:val="2B91AF"/>
          <w:sz w:val="20"/>
          <w:szCs w:val="20"/>
        </w:rPr>
        <w:t>Page</w:t>
      </w:r>
    </w:p>
    <w:p w:rsidR="00027210" w:rsidRDefault="00027210" w:rsidP="00027210">
      <w:pPr>
        <w:pStyle w:val="ac"/>
        <w:spacing w:before="0" w:beforeAutospacing="0" w:after="0" w:afterAutospacing="0" w:line="270" w:lineRule="atLeast"/>
        <w:ind w:left="36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</w:t>
      </w:r>
      <w:r>
        <w:rPr>
          <w:rStyle w:val="pun"/>
          <w:rFonts w:ascii="Consolas" w:hAnsi="Consolas"/>
          <w:color w:val="000000"/>
          <w:sz w:val="20"/>
          <w:szCs w:val="20"/>
        </w:rPr>
        <w:t>{</w:t>
      </w:r>
    </w:p>
    <w:p w:rsidR="00027210" w:rsidRDefault="00027210" w:rsidP="00027210">
      <w:pPr>
        <w:pStyle w:val="ac"/>
        <w:spacing w:before="0" w:beforeAutospacing="0" w:after="0" w:afterAutospacing="0" w:line="270" w:lineRule="atLeast"/>
        <w:ind w:left="36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</w:t>
      </w:r>
      <w:r>
        <w:rPr>
          <w:rStyle w:val="pun"/>
          <w:rFonts w:ascii="Consolas" w:hAnsi="Consolas"/>
          <w:color w:val="000000"/>
          <w:sz w:val="20"/>
          <w:szCs w:val="20"/>
        </w:rPr>
        <w:t>}</w:t>
      </w:r>
    </w:p>
    <w:p w:rsidR="00027210" w:rsidRDefault="00027210" w:rsidP="00027210">
      <w:pPr>
        <w:pStyle w:val="ac"/>
        <w:spacing w:before="0" w:beforeAutospacing="0" w:after="0" w:afterAutospacing="0" w:line="270" w:lineRule="atLeast"/>
        <w:ind w:left="36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</w:t>
      </w:r>
    </w:p>
    <w:p w:rsidR="00027210" w:rsidRDefault="00027210" w:rsidP="00027210">
      <w:pPr>
        <w:pStyle w:val="ac"/>
        <w:spacing w:before="0" w:beforeAutospacing="0" w:after="0" w:afterAutospacing="0" w:line="270" w:lineRule="atLeast"/>
        <w:ind w:left="36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</w:t>
      </w:r>
      <w:r>
        <w:rPr>
          <w:rStyle w:val="com"/>
          <w:rFonts w:ascii="Consolas" w:hAnsi="Consolas"/>
          <w:color w:val="008000"/>
          <w:sz w:val="20"/>
          <w:szCs w:val="20"/>
        </w:rPr>
        <w:t>/// A 'ConcreteProduct' class</w:t>
      </w:r>
    </w:p>
    <w:p w:rsidR="00027210" w:rsidRDefault="00027210" w:rsidP="00027210">
      <w:pPr>
        <w:pStyle w:val="ac"/>
        <w:spacing w:before="0" w:beforeAutospacing="0" w:after="0" w:afterAutospacing="0" w:line="270" w:lineRule="atLeast"/>
        <w:ind w:left="36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</w:t>
      </w:r>
      <w:r>
        <w:rPr>
          <w:rStyle w:val="kwd"/>
          <w:rFonts w:ascii="Consolas" w:hAnsi="Consolas"/>
          <w:color w:val="0000DD"/>
          <w:sz w:val="20"/>
          <w:szCs w:val="20"/>
        </w:rPr>
        <w:t>class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/>
          <w:color w:val="2B91AF"/>
          <w:sz w:val="20"/>
          <w:szCs w:val="20"/>
        </w:rPr>
        <w:t>ExperiencePage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000000"/>
          <w:sz w:val="20"/>
          <w:szCs w:val="20"/>
        </w:rPr>
        <w:t>: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/>
          <w:color w:val="2B91AF"/>
          <w:sz w:val="20"/>
          <w:szCs w:val="20"/>
        </w:rPr>
        <w:t>Page</w:t>
      </w:r>
    </w:p>
    <w:p w:rsidR="00027210" w:rsidRDefault="00027210" w:rsidP="00027210">
      <w:pPr>
        <w:pStyle w:val="ac"/>
        <w:spacing w:before="0" w:beforeAutospacing="0" w:after="0" w:afterAutospacing="0" w:line="270" w:lineRule="atLeast"/>
        <w:ind w:left="36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</w:t>
      </w:r>
      <w:r>
        <w:rPr>
          <w:rStyle w:val="pun"/>
          <w:rFonts w:ascii="Consolas" w:hAnsi="Consolas"/>
          <w:color w:val="000000"/>
          <w:sz w:val="20"/>
          <w:szCs w:val="20"/>
        </w:rPr>
        <w:t>{</w:t>
      </w:r>
    </w:p>
    <w:p w:rsidR="00027210" w:rsidRDefault="00027210" w:rsidP="00027210">
      <w:pPr>
        <w:pStyle w:val="ac"/>
        <w:spacing w:before="0" w:beforeAutospacing="0" w:after="0" w:afterAutospacing="0" w:line="270" w:lineRule="atLeast"/>
        <w:ind w:left="360"/>
        <w:rPr>
          <w:rStyle w:val="pu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</w:t>
      </w:r>
      <w:r>
        <w:rPr>
          <w:rStyle w:val="pun"/>
          <w:rFonts w:ascii="Consolas" w:hAnsi="Consolas"/>
          <w:color w:val="000000"/>
          <w:sz w:val="20"/>
          <w:szCs w:val="20"/>
        </w:rPr>
        <w:t>}</w:t>
      </w:r>
    </w:p>
    <w:p w:rsidR="008F46AD" w:rsidRDefault="008F46AD" w:rsidP="00027210">
      <w:pPr>
        <w:pStyle w:val="ac"/>
        <w:spacing w:before="0" w:beforeAutospacing="0" w:after="0" w:afterAutospacing="0" w:line="270" w:lineRule="atLeast"/>
        <w:ind w:left="360"/>
        <w:rPr>
          <w:rStyle w:val="pun"/>
          <w:rFonts w:ascii="Consolas" w:hAnsi="Consolas"/>
          <w:color w:val="000000"/>
          <w:sz w:val="20"/>
          <w:szCs w:val="20"/>
        </w:rPr>
      </w:pPr>
    </w:p>
    <w:p w:rsidR="008F46AD" w:rsidRDefault="008F46AD" w:rsidP="008F46AD">
      <w:pPr>
        <w:pStyle w:val="ac"/>
        <w:numPr>
          <w:ilvl w:val="0"/>
          <w:numId w:val="31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</w:t>
      </w:r>
      <w:r>
        <w:rPr>
          <w:rStyle w:val="kwd"/>
          <w:rFonts w:ascii="Consolas" w:hAnsi="Consolas"/>
          <w:color w:val="0000DD"/>
          <w:sz w:val="20"/>
          <w:szCs w:val="20"/>
        </w:rPr>
        <w:t>abstract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0000DD"/>
          <w:sz w:val="20"/>
          <w:szCs w:val="20"/>
        </w:rPr>
        <w:t>class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/>
          <w:color w:val="2B91AF"/>
          <w:sz w:val="20"/>
          <w:szCs w:val="20"/>
        </w:rPr>
        <w:t>Document</w:t>
      </w:r>
    </w:p>
    <w:p w:rsidR="008F46AD" w:rsidRDefault="008F46AD" w:rsidP="008F46AD">
      <w:pPr>
        <w:pStyle w:val="ac"/>
        <w:numPr>
          <w:ilvl w:val="0"/>
          <w:numId w:val="31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</w:t>
      </w:r>
      <w:r>
        <w:rPr>
          <w:rStyle w:val="pun"/>
          <w:rFonts w:ascii="Consolas" w:hAnsi="Consolas"/>
          <w:color w:val="000000"/>
          <w:sz w:val="20"/>
          <w:szCs w:val="20"/>
        </w:rPr>
        <w:t>{</w:t>
      </w:r>
    </w:p>
    <w:p w:rsidR="008F46AD" w:rsidRDefault="008F46AD" w:rsidP="008F46AD">
      <w:pPr>
        <w:pStyle w:val="ac"/>
        <w:numPr>
          <w:ilvl w:val="0"/>
          <w:numId w:val="31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  </w:t>
      </w:r>
      <w:r>
        <w:rPr>
          <w:rStyle w:val="kwd"/>
          <w:rFonts w:ascii="Consolas" w:hAnsi="Consolas"/>
          <w:color w:val="0000DD"/>
          <w:sz w:val="20"/>
          <w:szCs w:val="20"/>
        </w:rPr>
        <w:t>private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/>
          <w:color w:val="2B91AF"/>
          <w:sz w:val="20"/>
          <w:szCs w:val="20"/>
        </w:rPr>
        <w:t>List</w:t>
      </w:r>
      <w:r>
        <w:rPr>
          <w:rStyle w:val="pun"/>
          <w:rFonts w:ascii="Consolas" w:hAnsi="Consolas"/>
          <w:color w:val="000000"/>
          <w:sz w:val="20"/>
          <w:szCs w:val="20"/>
        </w:rPr>
        <w:t>&lt;</w:t>
      </w:r>
      <w:r>
        <w:rPr>
          <w:rStyle w:val="typ"/>
          <w:rFonts w:ascii="Consolas" w:hAnsi="Consolas"/>
          <w:color w:val="2B91AF"/>
          <w:sz w:val="20"/>
          <w:szCs w:val="20"/>
        </w:rPr>
        <w:t>Page</w:t>
      </w:r>
      <w:r>
        <w:rPr>
          <w:rStyle w:val="pun"/>
          <w:rFonts w:ascii="Consolas" w:hAnsi="Consolas"/>
          <w:color w:val="000000"/>
          <w:sz w:val="20"/>
          <w:szCs w:val="20"/>
        </w:rPr>
        <w:t>&gt;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_pages </w:t>
      </w:r>
      <w:r>
        <w:rPr>
          <w:rStyle w:val="pun"/>
          <w:rFonts w:ascii="Consolas" w:hAnsi="Consolas"/>
          <w:color w:val="0000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0000DD"/>
          <w:sz w:val="20"/>
          <w:szCs w:val="20"/>
        </w:rPr>
        <w:t>new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/>
          <w:color w:val="2B91AF"/>
          <w:sz w:val="20"/>
          <w:szCs w:val="20"/>
        </w:rPr>
        <w:t>List</w:t>
      </w:r>
      <w:r>
        <w:rPr>
          <w:rStyle w:val="pun"/>
          <w:rFonts w:ascii="Consolas" w:hAnsi="Consolas"/>
          <w:color w:val="000000"/>
          <w:sz w:val="20"/>
          <w:szCs w:val="20"/>
        </w:rPr>
        <w:t>&lt;</w:t>
      </w:r>
      <w:r>
        <w:rPr>
          <w:rStyle w:val="typ"/>
          <w:rFonts w:ascii="Consolas" w:hAnsi="Consolas"/>
          <w:color w:val="2B91AF"/>
          <w:sz w:val="20"/>
          <w:szCs w:val="20"/>
        </w:rPr>
        <w:t>Page</w:t>
      </w:r>
      <w:r>
        <w:rPr>
          <w:rStyle w:val="pun"/>
          <w:rFonts w:ascii="Consolas" w:hAnsi="Consolas"/>
          <w:color w:val="000000"/>
          <w:sz w:val="20"/>
          <w:szCs w:val="20"/>
        </w:rPr>
        <w:t>&gt;();</w:t>
      </w:r>
    </w:p>
    <w:p w:rsidR="008F46AD" w:rsidRDefault="008F46AD" w:rsidP="008F46AD">
      <w:pPr>
        <w:pStyle w:val="ac"/>
        <w:numPr>
          <w:ilvl w:val="0"/>
          <w:numId w:val="31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</w:t>
      </w:r>
    </w:p>
    <w:p w:rsidR="008F46AD" w:rsidRDefault="008F46AD" w:rsidP="008F46AD">
      <w:pPr>
        <w:pStyle w:val="ac"/>
        <w:numPr>
          <w:ilvl w:val="0"/>
          <w:numId w:val="31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  </w:t>
      </w:r>
      <w:r>
        <w:rPr>
          <w:rStyle w:val="com"/>
          <w:rFonts w:ascii="Consolas" w:hAnsi="Consolas"/>
          <w:color w:val="008000"/>
          <w:sz w:val="20"/>
          <w:szCs w:val="20"/>
        </w:rPr>
        <w:t>// Constructor calls abstract Factory method</w:t>
      </w:r>
    </w:p>
    <w:p w:rsidR="008F46AD" w:rsidRDefault="008F46AD" w:rsidP="008F46AD">
      <w:pPr>
        <w:pStyle w:val="ac"/>
        <w:numPr>
          <w:ilvl w:val="0"/>
          <w:numId w:val="31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  </w:t>
      </w:r>
      <w:r>
        <w:rPr>
          <w:rStyle w:val="kwd"/>
          <w:rFonts w:ascii="Consolas" w:hAnsi="Consolas"/>
          <w:color w:val="0000DD"/>
          <w:sz w:val="20"/>
          <w:szCs w:val="20"/>
        </w:rPr>
        <w:t>public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/>
          <w:color w:val="2B91AF"/>
          <w:sz w:val="20"/>
          <w:szCs w:val="20"/>
        </w:rPr>
        <w:t>Document</w:t>
      </w:r>
      <w:r>
        <w:rPr>
          <w:rStyle w:val="pun"/>
          <w:rFonts w:ascii="Consolas" w:hAnsi="Consolas"/>
          <w:color w:val="000000"/>
          <w:sz w:val="20"/>
          <w:szCs w:val="20"/>
        </w:rPr>
        <w:t>()</w:t>
      </w:r>
    </w:p>
    <w:p w:rsidR="008F46AD" w:rsidRDefault="008F46AD" w:rsidP="008F46AD">
      <w:pPr>
        <w:pStyle w:val="ac"/>
        <w:numPr>
          <w:ilvl w:val="0"/>
          <w:numId w:val="31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  </w:t>
      </w:r>
      <w:r>
        <w:rPr>
          <w:rStyle w:val="pun"/>
          <w:rFonts w:ascii="Consolas" w:hAnsi="Consolas"/>
          <w:color w:val="000000"/>
          <w:sz w:val="20"/>
          <w:szCs w:val="20"/>
        </w:rPr>
        <w:t>{</w:t>
      </w:r>
    </w:p>
    <w:p w:rsidR="008F46AD" w:rsidRDefault="008F46AD" w:rsidP="008F46AD">
      <w:pPr>
        <w:pStyle w:val="ac"/>
        <w:numPr>
          <w:ilvl w:val="0"/>
          <w:numId w:val="31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    </w:t>
      </w:r>
      <w:r>
        <w:rPr>
          <w:rStyle w:val="kwd"/>
          <w:rFonts w:ascii="Consolas" w:hAnsi="Consolas"/>
          <w:color w:val="0000DD"/>
          <w:sz w:val="20"/>
          <w:szCs w:val="20"/>
        </w:rPr>
        <w:t>this</w:t>
      </w:r>
      <w:r>
        <w:rPr>
          <w:rStyle w:val="pun"/>
          <w:rFonts w:ascii="Consolas" w:hAnsi="Consolas"/>
          <w:color w:val="000000"/>
          <w:sz w:val="20"/>
          <w:szCs w:val="20"/>
        </w:rPr>
        <w:t>.</w:t>
      </w:r>
      <w:r>
        <w:rPr>
          <w:rStyle w:val="typ"/>
          <w:rFonts w:ascii="Consolas" w:hAnsi="Consolas"/>
          <w:color w:val="2B91AF"/>
          <w:sz w:val="20"/>
          <w:szCs w:val="20"/>
        </w:rPr>
        <w:t>CreatePages</w:t>
      </w:r>
      <w:r>
        <w:rPr>
          <w:rStyle w:val="pun"/>
          <w:rFonts w:ascii="Consolas" w:hAnsi="Consolas"/>
          <w:color w:val="000000"/>
          <w:sz w:val="20"/>
          <w:szCs w:val="20"/>
        </w:rPr>
        <w:t>();</w:t>
      </w:r>
    </w:p>
    <w:p w:rsidR="008F46AD" w:rsidRDefault="008F46AD" w:rsidP="008F46AD">
      <w:pPr>
        <w:pStyle w:val="ac"/>
        <w:numPr>
          <w:ilvl w:val="0"/>
          <w:numId w:val="31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  </w:t>
      </w:r>
      <w:r>
        <w:rPr>
          <w:rStyle w:val="pun"/>
          <w:rFonts w:ascii="Consolas" w:hAnsi="Consolas"/>
          <w:color w:val="000000"/>
          <w:sz w:val="20"/>
          <w:szCs w:val="20"/>
        </w:rPr>
        <w:t>}</w:t>
      </w:r>
    </w:p>
    <w:p w:rsidR="008F46AD" w:rsidRDefault="008F46AD" w:rsidP="008F46AD">
      <w:pPr>
        <w:pStyle w:val="ac"/>
        <w:numPr>
          <w:ilvl w:val="0"/>
          <w:numId w:val="31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</w:t>
      </w:r>
    </w:p>
    <w:p w:rsidR="008F46AD" w:rsidRDefault="008F46AD" w:rsidP="008F46AD">
      <w:pPr>
        <w:pStyle w:val="ac"/>
        <w:numPr>
          <w:ilvl w:val="0"/>
          <w:numId w:val="31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  </w:t>
      </w:r>
      <w:r>
        <w:rPr>
          <w:rStyle w:val="kwd"/>
          <w:rFonts w:ascii="Consolas" w:hAnsi="Consolas"/>
          <w:color w:val="0000DD"/>
          <w:sz w:val="20"/>
          <w:szCs w:val="20"/>
        </w:rPr>
        <w:t>public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/>
          <w:color w:val="2B91AF"/>
          <w:sz w:val="20"/>
          <w:szCs w:val="20"/>
        </w:rPr>
        <w:t>List</w:t>
      </w:r>
      <w:r>
        <w:rPr>
          <w:rStyle w:val="pun"/>
          <w:rFonts w:ascii="Consolas" w:hAnsi="Consolas"/>
          <w:color w:val="000000"/>
          <w:sz w:val="20"/>
          <w:szCs w:val="20"/>
        </w:rPr>
        <w:t>&lt;</w:t>
      </w:r>
      <w:r>
        <w:rPr>
          <w:rStyle w:val="typ"/>
          <w:rFonts w:ascii="Consolas" w:hAnsi="Consolas"/>
          <w:color w:val="2B91AF"/>
          <w:sz w:val="20"/>
          <w:szCs w:val="20"/>
        </w:rPr>
        <w:t>Page</w:t>
      </w:r>
      <w:r>
        <w:rPr>
          <w:rStyle w:val="pun"/>
          <w:rFonts w:ascii="Consolas" w:hAnsi="Consolas"/>
          <w:color w:val="000000"/>
          <w:sz w:val="20"/>
          <w:szCs w:val="20"/>
        </w:rPr>
        <w:t>&gt;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/>
          <w:color w:val="2B91AF"/>
          <w:sz w:val="20"/>
          <w:szCs w:val="20"/>
        </w:rPr>
        <w:t>Pages</w:t>
      </w:r>
    </w:p>
    <w:p w:rsidR="008F46AD" w:rsidRDefault="008F46AD" w:rsidP="008F46AD">
      <w:pPr>
        <w:pStyle w:val="ac"/>
        <w:numPr>
          <w:ilvl w:val="0"/>
          <w:numId w:val="31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  </w:t>
      </w:r>
      <w:r>
        <w:rPr>
          <w:rStyle w:val="pun"/>
          <w:rFonts w:ascii="Consolas" w:hAnsi="Consolas"/>
          <w:color w:val="000000"/>
          <w:sz w:val="20"/>
          <w:szCs w:val="20"/>
        </w:rPr>
        <w:t>{</w:t>
      </w:r>
    </w:p>
    <w:p w:rsidR="008F46AD" w:rsidRDefault="008F46AD" w:rsidP="008F46AD">
      <w:pPr>
        <w:pStyle w:val="ac"/>
        <w:numPr>
          <w:ilvl w:val="0"/>
          <w:numId w:val="31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    </w:t>
      </w:r>
      <w:r>
        <w:rPr>
          <w:rStyle w:val="kwd"/>
          <w:rFonts w:ascii="Consolas" w:hAnsi="Consolas"/>
          <w:color w:val="0000DD"/>
          <w:sz w:val="20"/>
          <w:szCs w:val="20"/>
        </w:rPr>
        <w:t>get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000000"/>
          <w:sz w:val="20"/>
          <w:szCs w:val="20"/>
        </w:rPr>
        <w:t>{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0000DD"/>
          <w:sz w:val="20"/>
          <w:szCs w:val="20"/>
        </w:rPr>
        <w:t>return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_pages</w:t>
      </w:r>
      <w:r>
        <w:rPr>
          <w:rStyle w:val="pun"/>
          <w:rFonts w:ascii="Consolas" w:hAnsi="Consolas"/>
          <w:color w:val="000000"/>
          <w:sz w:val="20"/>
          <w:szCs w:val="20"/>
        </w:rPr>
        <w:t>;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000000"/>
          <w:sz w:val="20"/>
          <w:szCs w:val="20"/>
        </w:rPr>
        <w:t>}</w:t>
      </w:r>
    </w:p>
    <w:p w:rsidR="008F46AD" w:rsidRDefault="008F46AD" w:rsidP="008F46AD">
      <w:pPr>
        <w:pStyle w:val="ac"/>
        <w:numPr>
          <w:ilvl w:val="0"/>
          <w:numId w:val="31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  </w:t>
      </w:r>
      <w:r>
        <w:rPr>
          <w:rStyle w:val="pun"/>
          <w:rFonts w:ascii="Consolas" w:hAnsi="Consolas"/>
          <w:color w:val="000000"/>
          <w:sz w:val="20"/>
          <w:szCs w:val="20"/>
        </w:rPr>
        <w:t>}</w:t>
      </w:r>
    </w:p>
    <w:p w:rsidR="008F46AD" w:rsidRDefault="008F46AD" w:rsidP="008F46AD">
      <w:pPr>
        <w:pStyle w:val="ac"/>
        <w:numPr>
          <w:ilvl w:val="0"/>
          <w:numId w:val="31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</w:t>
      </w:r>
    </w:p>
    <w:p w:rsidR="008F46AD" w:rsidRDefault="008F46AD" w:rsidP="008F46AD">
      <w:pPr>
        <w:pStyle w:val="ac"/>
        <w:numPr>
          <w:ilvl w:val="0"/>
          <w:numId w:val="31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  </w:t>
      </w:r>
      <w:r>
        <w:rPr>
          <w:rStyle w:val="com"/>
          <w:rFonts w:ascii="Consolas" w:hAnsi="Consolas"/>
          <w:color w:val="008000"/>
          <w:sz w:val="20"/>
          <w:szCs w:val="20"/>
        </w:rPr>
        <w:t>// Factory Method</w:t>
      </w:r>
    </w:p>
    <w:p w:rsidR="008F46AD" w:rsidRDefault="008F46AD" w:rsidP="008F46AD">
      <w:pPr>
        <w:pStyle w:val="ac"/>
        <w:numPr>
          <w:ilvl w:val="0"/>
          <w:numId w:val="31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  </w:t>
      </w:r>
      <w:r>
        <w:rPr>
          <w:rStyle w:val="kwd"/>
          <w:rFonts w:ascii="Consolas" w:hAnsi="Consolas"/>
          <w:color w:val="0000DD"/>
          <w:sz w:val="20"/>
          <w:szCs w:val="20"/>
        </w:rPr>
        <w:t>public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0000DD"/>
          <w:sz w:val="20"/>
          <w:szCs w:val="20"/>
        </w:rPr>
        <w:t>abstract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0000DD"/>
          <w:sz w:val="20"/>
          <w:szCs w:val="20"/>
        </w:rPr>
        <w:t>void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/>
          <w:color w:val="2B91AF"/>
          <w:sz w:val="20"/>
          <w:szCs w:val="20"/>
        </w:rPr>
        <w:t>CreatePages</w:t>
      </w:r>
      <w:r>
        <w:rPr>
          <w:rStyle w:val="pun"/>
          <w:rFonts w:ascii="Consolas" w:hAnsi="Consolas"/>
          <w:color w:val="000000"/>
          <w:sz w:val="20"/>
          <w:szCs w:val="20"/>
        </w:rPr>
        <w:t>();</w:t>
      </w:r>
    </w:p>
    <w:p w:rsidR="008F46AD" w:rsidRDefault="008F46AD" w:rsidP="008F46AD">
      <w:pPr>
        <w:pStyle w:val="ac"/>
        <w:numPr>
          <w:ilvl w:val="0"/>
          <w:numId w:val="31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</w:t>
      </w:r>
      <w:r>
        <w:rPr>
          <w:rStyle w:val="pun"/>
          <w:rFonts w:ascii="Consolas" w:hAnsi="Consolas"/>
          <w:color w:val="000000"/>
          <w:sz w:val="20"/>
          <w:szCs w:val="20"/>
        </w:rPr>
        <w:t>}</w:t>
      </w:r>
    </w:p>
    <w:p w:rsidR="008F46AD" w:rsidRDefault="008F46AD" w:rsidP="00027210">
      <w:pPr>
        <w:pStyle w:val="ac"/>
        <w:spacing w:before="0" w:beforeAutospacing="0" w:after="0" w:afterAutospacing="0" w:line="270" w:lineRule="atLeast"/>
        <w:ind w:left="360"/>
        <w:rPr>
          <w:rFonts w:ascii="Consolas" w:hAnsi="Consolas"/>
          <w:color w:val="BEBEC5"/>
          <w:sz w:val="20"/>
          <w:szCs w:val="20"/>
        </w:rPr>
      </w:pPr>
    </w:p>
    <w:p w:rsidR="008F46AD" w:rsidRDefault="008F46AD" w:rsidP="008F46AD">
      <w:pPr>
        <w:pStyle w:val="ac"/>
        <w:numPr>
          <w:ilvl w:val="0"/>
          <w:numId w:val="32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lastRenderedPageBreak/>
        <w:t>  </w:t>
      </w:r>
      <w:r>
        <w:rPr>
          <w:rStyle w:val="com"/>
          <w:rFonts w:ascii="Consolas" w:hAnsi="Consolas"/>
          <w:color w:val="008000"/>
          <w:sz w:val="20"/>
          <w:szCs w:val="20"/>
        </w:rPr>
        <w:t>/// &lt;summary&gt;</w:t>
      </w:r>
    </w:p>
    <w:p w:rsidR="008F46AD" w:rsidRDefault="008F46AD" w:rsidP="008F46AD">
      <w:pPr>
        <w:pStyle w:val="ac"/>
        <w:numPr>
          <w:ilvl w:val="0"/>
          <w:numId w:val="32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</w:t>
      </w:r>
      <w:r>
        <w:rPr>
          <w:rStyle w:val="com"/>
          <w:rFonts w:ascii="Consolas" w:hAnsi="Consolas"/>
          <w:color w:val="008000"/>
          <w:sz w:val="20"/>
          <w:szCs w:val="20"/>
        </w:rPr>
        <w:t>/// A 'ConcreteCreator' class</w:t>
      </w:r>
    </w:p>
    <w:p w:rsidR="008F46AD" w:rsidRDefault="008F46AD" w:rsidP="008F46AD">
      <w:pPr>
        <w:pStyle w:val="ac"/>
        <w:numPr>
          <w:ilvl w:val="0"/>
          <w:numId w:val="32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</w:t>
      </w:r>
      <w:r>
        <w:rPr>
          <w:rStyle w:val="com"/>
          <w:rFonts w:ascii="Consolas" w:hAnsi="Consolas"/>
          <w:color w:val="008000"/>
          <w:sz w:val="20"/>
          <w:szCs w:val="20"/>
        </w:rPr>
        <w:t>/// &lt;/summary&gt;</w:t>
      </w:r>
    </w:p>
    <w:p w:rsidR="008F46AD" w:rsidRDefault="008F46AD" w:rsidP="008F46AD">
      <w:pPr>
        <w:pStyle w:val="ac"/>
        <w:numPr>
          <w:ilvl w:val="0"/>
          <w:numId w:val="32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</w:t>
      </w:r>
      <w:r>
        <w:rPr>
          <w:rStyle w:val="kwd"/>
          <w:rFonts w:ascii="Consolas" w:hAnsi="Consolas"/>
          <w:color w:val="0000DD"/>
          <w:sz w:val="20"/>
          <w:szCs w:val="20"/>
        </w:rPr>
        <w:t>class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/>
          <w:color w:val="2B91AF"/>
          <w:sz w:val="20"/>
          <w:szCs w:val="20"/>
        </w:rPr>
        <w:t>Resume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000000"/>
          <w:sz w:val="20"/>
          <w:szCs w:val="20"/>
        </w:rPr>
        <w:t>: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/>
          <w:color w:val="2B91AF"/>
          <w:sz w:val="20"/>
          <w:szCs w:val="20"/>
        </w:rPr>
        <w:t>Document</w:t>
      </w:r>
    </w:p>
    <w:p w:rsidR="008F46AD" w:rsidRDefault="008F46AD" w:rsidP="008F46AD">
      <w:pPr>
        <w:pStyle w:val="ac"/>
        <w:numPr>
          <w:ilvl w:val="0"/>
          <w:numId w:val="32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</w:t>
      </w:r>
      <w:r>
        <w:rPr>
          <w:rStyle w:val="pun"/>
          <w:rFonts w:ascii="Consolas" w:hAnsi="Consolas"/>
          <w:color w:val="000000"/>
          <w:sz w:val="20"/>
          <w:szCs w:val="20"/>
        </w:rPr>
        <w:t>{</w:t>
      </w:r>
    </w:p>
    <w:p w:rsidR="008F46AD" w:rsidRDefault="008F46AD" w:rsidP="008F46AD">
      <w:pPr>
        <w:pStyle w:val="ac"/>
        <w:numPr>
          <w:ilvl w:val="0"/>
          <w:numId w:val="32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  </w:t>
      </w:r>
      <w:r>
        <w:rPr>
          <w:rStyle w:val="com"/>
          <w:rFonts w:ascii="Consolas" w:hAnsi="Consolas"/>
          <w:color w:val="008000"/>
          <w:sz w:val="20"/>
          <w:szCs w:val="20"/>
        </w:rPr>
        <w:t>// Factory Method implementation</w:t>
      </w:r>
    </w:p>
    <w:p w:rsidR="008F46AD" w:rsidRDefault="008F46AD" w:rsidP="008F46AD">
      <w:pPr>
        <w:pStyle w:val="ac"/>
        <w:numPr>
          <w:ilvl w:val="0"/>
          <w:numId w:val="32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  </w:t>
      </w:r>
      <w:r>
        <w:rPr>
          <w:rStyle w:val="kwd"/>
          <w:rFonts w:ascii="Consolas" w:hAnsi="Consolas"/>
          <w:color w:val="0000DD"/>
          <w:sz w:val="20"/>
          <w:szCs w:val="20"/>
        </w:rPr>
        <w:t>public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0000DD"/>
          <w:sz w:val="20"/>
          <w:szCs w:val="20"/>
        </w:rPr>
        <w:t>override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0000DD"/>
          <w:sz w:val="20"/>
          <w:szCs w:val="20"/>
        </w:rPr>
        <w:t>void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/>
          <w:color w:val="2B91AF"/>
          <w:sz w:val="20"/>
          <w:szCs w:val="20"/>
        </w:rPr>
        <w:t>CreatePages</w:t>
      </w:r>
      <w:r>
        <w:rPr>
          <w:rStyle w:val="pun"/>
          <w:rFonts w:ascii="Consolas" w:hAnsi="Consolas"/>
          <w:color w:val="000000"/>
          <w:sz w:val="20"/>
          <w:szCs w:val="20"/>
        </w:rPr>
        <w:t>()</w:t>
      </w:r>
    </w:p>
    <w:p w:rsidR="008F46AD" w:rsidRDefault="008F46AD" w:rsidP="008F46AD">
      <w:pPr>
        <w:pStyle w:val="ac"/>
        <w:numPr>
          <w:ilvl w:val="0"/>
          <w:numId w:val="32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  </w:t>
      </w:r>
      <w:r>
        <w:rPr>
          <w:rStyle w:val="pun"/>
          <w:rFonts w:ascii="Consolas" w:hAnsi="Consolas"/>
          <w:color w:val="000000"/>
          <w:sz w:val="20"/>
          <w:szCs w:val="20"/>
        </w:rPr>
        <w:t>{</w:t>
      </w:r>
    </w:p>
    <w:p w:rsidR="008F46AD" w:rsidRDefault="008F46AD" w:rsidP="008F46AD">
      <w:pPr>
        <w:pStyle w:val="ac"/>
        <w:numPr>
          <w:ilvl w:val="0"/>
          <w:numId w:val="32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    </w:t>
      </w:r>
      <w:r>
        <w:rPr>
          <w:rStyle w:val="typ"/>
          <w:rFonts w:ascii="Consolas" w:hAnsi="Consolas"/>
          <w:color w:val="2B91AF"/>
          <w:sz w:val="20"/>
          <w:szCs w:val="20"/>
        </w:rPr>
        <w:t>Pages</w:t>
      </w:r>
      <w:r>
        <w:rPr>
          <w:rStyle w:val="pun"/>
          <w:rFonts w:ascii="Consolas" w:hAnsi="Consolas"/>
          <w:color w:val="000000"/>
          <w:sz w:val="20"/>
          <w:szCs w:val="20"/>
        </w:rPr>
        <w:t>.</w:t>
      </w:r>
      <w:r>
        <w:rPr>
          <w:rStyle w:val="typ"/>
          <w:rFonts w:ascii="Consolas" w:hAnsi="Consolas"/>
          <w:color w:val="2B91AF"/>
          <w:sz w:val="20"/>
          <w:szCs w:val="20"/>
        </w:rPr>
        <w:t>Add</w:t>
      </w:r>
      <w:r>
        <w:rPr>
          <w:rStyle w:val="pun"/>
          <w:rFonts w:ascii="Consolas" w:hAnsi="Consolas"/>
          <w:color w:val="000000"/>
          <w:sz w:val="20"/>
          <w:szCs w:val="20"/>
        </w:rPr>
        <w:t>(</w:t>
      </w:r>
      <w:r>
        <w:rPr>
          <w:rStyle w:val="kwd"/>
          <w:rFonts w:ascii="Consolas" w:hAnsi="Consolas"/>
          <w:color w:val="0000DD"/>
          <w:sz w:val="20"/>
          <w:szCs w:val="20"/>
        </w:rPr>
        <w:t>new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/>
          <w:color w:val="2B91AF"/>
          <w:sz w:val="20"/>
          <w:szCs w:val="20"/>
        </w:rPr>
        <w:t>SkillsPage</w:t>
      </w:r>
      <w:r>
        <w:rPr>
          <w:rStyle w:val="pun"/>
          <w:rFonts w:ascii="Consolas" w:hAnsi="Consolas"/>
          <w:color w:val="000000"/>
          <w:sz w:val="20"/>
          <w:szCs w:val="20"/>
        </w:rPr>
        <w:t>());</w:t>
      </w:r>
    </w:p>
    <w:p w:rsidR="008F46AD" w:rsidRDefault="008F46AD" w:rsidP="008F46AD">
      <w:pPr>
        <w:pStyle w:val="ac"/>
        <w:numPr>
          <w:ilvl w:val="0"/>
          <w:numId w:val="32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    </w:t>
      </w:r>
      <w:r>
        <w:rPr>
          <w:rStyle w:val="typ"/>
          <w:rFonts w:ascii="Consolas" w:hAnsi="Consolas"/>
          <w:color w:val="2B91AF"/>
          <w:sz w:val="20"/>
          <w:szCs w:val="20"/>
        </w:rPr>
        <w:t>Pages</w:t>
      </w:r>
      <w:r>
        <w:rPr>
          <w:rStyle w:val="pun"/>
          <w:rFonts w:ascii="Consolas" w:hAnsi="Consolas"/>
          <w:color w:val="000000"/>
          <w:sz w:val="20"/>
          <w:szCs w:val="20"/>
        </w:rPr>
        <w:t>.</w:t>
      </w:r>
      <w:r>
        <w:rPr>
          <w:rStyle w:val="typ"/>
          <w:rFonts w:ascii="Consolas" w:hAnsi="Consolas"/>
          <w:color w:val="2B91AF"/>
          <w:sz w:val="20"/>
          <w:szCs w:val="20"/>
        </w:rPr>
        <w:t>Add</w:t>
      </w:r>
      <w:r>
        <w:rPr>
          <w:rStyle w:val="pun"/>
          <w:rFonts w:ascii="Consolas" w:hAnsi="Consolas"/>
          <w:color w:val="000000"/>
          <w:sz w:val="20"/>
          <w:szCs w:val="20"/>
        </w:rPr>
        <w:t>(</w:t>
      </w:r>
      <w:r>
        <w:rPr>
          <w:rStyle w:val="kwd"/>
          <w:rFonts w:ascii="Consolas" w:hAnsi="Consolas"/>
          <w:color w:val="0000DD"/>
          <w:sz w:val="20"/>
          <w:szCs w:val="20"/>
        </w:rPr>
        <w:t>new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/>
          <w:color w:val="2B91AF"/>
          <w:sz w:val="20"/>
          <w:szCs w:val="20"/>
        </w:rPr>
        <w:t>EducationPage</w:t>
      </w:r>
      <w:r>
        <w:rPr>
          <w:rStyle w:val="pun"/>
          <w:rFonts w:ascii="Consolas" w:hAnsi="Consolas"/>
          <w:color w:val="000000"/>
          <w:sz w:val="20"/>
          <w:szCs w:val="20"/>
        </w:rPr>
        <w:t>());</w:t>
      </w:r>
    </w:p>
    <w:p w:rsidR="008F46AD" w:rsidRDefault="008F46AD" w:rsidP="008F46AD">
      <w:pPr>
        <w:pStyle w:val="ac"/>
        <w:numPr>
          <w:ilvl w:val="0"/>
          <w:numId w:val="32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    </w:t>
      </w:r>
      <w:r>
        <w:rPr>
          <w:rStyle w:val="typ"/>
          <w:rFonts w:ascii="Consolas" w:hAnsi="Consolas"/>
          <w:color w:val="2B91AF"/>
          <w:sz w:val="20"/>
          <w:szCs w:val="20"/>
        </w:rPr>
        <w:t>Pages</w:t>
      </w:r>
      <w:r>
        <w:rPr>
          <w:rStyle w:val="pun"/>
          <w:rFonts w:ascii="Consolas" w:hAnsi="Consolas"/>
          <w:color w:val="000000"/>
          <w:sz w:val="20"/>
          <w:szCs w:val="20"/>
        </w:rPr>
        <w:t>.</w:t>
      </w:r>
      <w:r>
        <w:rPr>
          <w:rStyle w:val="typ"/>
          <w:rFonts w:ascii="Consolas" w:hAnsi="Consolas"/>
          <w:color w:val="2B91AF"/>
          <w:sz w:val="20"/>
          <w:szCs w:val="20"/>
        </w:rPr>
        <w:t>Add</w:t>
      </w:r>
      <w:r>
        <w:rPr>
          <w:rStyle w:val="pun"/>
          <w:rFonts w:ascii="Consolas" w:hAnsi="Consolas"/>
          <w:color w:val="000000"/>
          <w:sz w:val="20"/>
          <w:szCs w:val="20"/>
        </w:rPr>
        <w:t>(</w:t>
      </w:r>
      <w:r>
        <w:rPr>
          <w:rStyle w:val="kwd"/>
          <w:rFonts w:ascii="Consolas" w:hAnsi="Consolas"/>
          <w:color w:val="0000DD"/>
          <w:sz w:val="20"/>
          <w:szCs w:val="20"/>
        </w:rPr>
        <w:t>new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/>
          <w:color w:val="2B91AF"/>
          <w:sz w:val="20"/>
          <w:szCs w:val="20"/>
        </w:rPr>
        <w:t>ExperiencePage</w:t>
      </w:r>
      <w:r>
        <w:rPr>
          <w:rStyle w:val="pun"/>
          <w:rFonts w:ascii="Consolas" w:hAnsi="Consolas"/>
          <w:color w:val="000000"/>
          <w:sz w:val="20"/>
          <w:szCs w:val="20"/>
        </w:rPr>
        <w:t>());</w:t>
      </w:r>
    </w:p>
    <w:p w:rsidR="008F46AD" w:rsidRDefault="008F46AD" w:rsidP="008F46AD">
      <w:pPr>
        <w:pStyle w:val="ac"/>
        <w:numPr>
          <w:ilvl w:val="0"/>
          <w:numId w:val="32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  </w:t>
      </w:r>
      <w:r>
        <w:rPr>
          <w:rStyle w:val="pun"/>
          <w:rFonts w:ascii="Consolas" w:hAnsi="Consolas"/>
          <w:color w:val="000000"/>
          <w:sz w:val="20"/>
          <w:szCs w:val="20"/>
        </w:rPr>
        <w:t>}</w:t>
      </w:r>
    </w:p>
    <w:p w:rsidR="008F46AD" w:rsidRDefault="008F46AD" w:rsidP="008F46AD">
      <w:pPr>
        <w:pStyle w:val="ac"/>
        <w:numPr>
          <w:ilvl w:val="0"/>
          <w:numId w:val="32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</w:t>
      </w:r>
      <w:r>
        <w:rPr>
          <w:rStyle w:val="pun"/>
          <w:rFonts w:ascii="Consolas" w:hAnsi="Consolas"/>
          <w:color w:val="000000"/>
          <w:sz w:val="20"/>
          <w:szCs w:val="20"/>
        </w:rPr>
        <w:t>}</w:t>
      </w:r>
    </w:p>
    <w:p w:rsidR="008F46AD" w:rsidRDefault="008F46AD" w:rsidP="008F46AD">
      <w:pPr>
        <w:pStyle w:val="ac"/>
        <w:numPr>
          <w:ilvl w:val="0"/>
          <w:numId w:val="32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</w:t>
      </w:r>
    </w:p>
    <w:p w:rsidR="008F46AD" w:rsidRDefault="008F46AD" w:rsidP="008F46AD">
      <w:pPr>
        <w:pStyle w:val="ac"/>
        <w:numPr>
          <w:ilvl w:val="0"/>
          <w:numId w:val="32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</w:t>
      </w:r>
      <w:r>
        <w:rPr>
          <w:rStyle w:val="com"/>
          <w:rFonts w:ascii="Consolas" w:hAnsi="Consolas"/>
          <w:color w:val="008000"/>
          <w:sz w:val="20"/>
          <w:szCs w:val="20"/>
        </w:rPr>
        <w:t>/// &lt;summary&gt;</w:t>
      </w:r>
    </w:p>
    <w:p w:rsidR="008F46AD" w:rsidRDefault="008F46AD" w:rsidP="008F46AD">
      <w:pPr>
        <w:pStyle w:val="ac"/>
        <w:numPr>
          <w:ilvl w:val="0"/>
          <w:numId w:val="32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</w:t>
      </w:r>
      <w:r>
        <w:rPr>
          <w:rStyle w:val="com"/>
          <w:rFonts w:ascii="Consolas" w:hAnsi="Consolas"/>
          <w:color w:val="008000"/>
          <w:sz w:val="20"/>
          <w:szCs w:val="20"/>
        </w:rPr>
        <w:t>/// A 'ConcreteCreator' class</w:t>
      </w:r>
    </w:p>
    <w:p w:rsidR="008F46AD" w:rsidRDefault="008F46AD" w:rsidP="008F46AD">
      <w:pPr>
        <w:pStyle w:val="ac"/>
        <w:numPr>
          <w:ilvl w:val="0"/>
          <w:numId w:val="32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</w:t>
      </w:r>
      <w:r>
        <w:rPr>
          <w:rStyle w:val="com"/>
          <w:rFonts w:ascii="Consolas" w:hAnsi="Consolas"/>
          <w:color w:val="008000"/>
          <w:sz w:val="20"/>
          <w:szCs w:val="20"/>
        </w:rPr>
        <w:t>/// &lt;/summary&gt;</w:t>
      </w:r>
    </w:p>
    <w:p w:rsidR="008F46AD" w:rsidRDefault="008F46AD" w:rsidP="008F46AD">
      <w:pPr>
        <w:pStyle w:val="ac"/>
        <w:numPr>
          <w:ilvl w:val="0"/>
          <w:numId w:val="32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</w:t>
      </w:r>
      <w:r>
        <w:rPr>
          <w:rStyle w:val="kwd"/>
          <w:rFonts w:ascii="Consolas" w:hAnsi="Consolas"/>
          <w:color w:val="0000DD"/>
          <w:sz w:val="20"/>
          <w:szCs w:val="20"/>
        </w:rPr>
        <w:t>class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/>
          <w:color w:val="2B91AF"/>
          <w:sz w:val="20"/>
          <w:szCs w:val="20"/>
        </w:rPr>
        <w:t>Report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000000"/>
          <w:sz w:val="20"/>
          <w:szCs w:val="20"/>
        </w:rPr>
        <w:t>: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/>
          <w:color w:val="2B91AF"/>
          <w:sz w:val="20"/>
          <w:szCs w:val="20"/>
        </w:rPr>
        <w:t>Document</w:t>
      </w:r>
    </w:p>
    <w:p w:rsidR="008F46AD" w:rsidRDefault="008F46AD" w:rsidP="008F46AD">
      <w:pPr>
        <w:pStyle w:val="ac"/>
        <w:numPr>
          <w:ilvl w:val="0"/>
          <w:numId w:val="32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</w:t>
      </w:r>
      <w:r>
        <w:rPr>
          <w:rStyle w:val="pun"/>
          <w:rFonts w:ascii="Consolas" w:hAnsi="Consolas"/>
          <w:color w:val="000000"/>
          <w:sz w:val="20"/>
          <w:szCs w:val="20"/>
        </w:rPr>
        <w:t>{</w:t>
      </w:r>
    </w:p>
    <w:p w:rsidR="008F46AD" w:rsidRDefault="008F46AD" w:rsidP="008F46AD">
      <w:pPr>
        <w:pStyle w:val="ac"/>
        <w:numPr>
          <w:ilvl w:val="0"/>
          <w:numId w:val="32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  </w:t>
      </w:r>
      <w:r>
        <w:rPr>
          <w:rStyle w:val="com"/>
          <w:rFonts w:ascii="Consolas" w:hAnsi="Consolas"/>
          <w:color w:val="008000"/>
          <w:sz w:val="20"/>
          <w:szCs w:val="20"/>
        </w:rPr>
        <w:t>// Factory Method implementation</w:t>
      </w:r>
    </w:p>
    <w:p w:rsidR="008F46AD" w:rsidRDefault="008F46AD" w:rsidP="008F46AD">
      <w:pPr>
        <w:pStyle w:val="ac"/>
        <w:numPr>
          <w:ilvl w:val="0"/>
          <w:numId w:val="32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  </w:t>
      </w:r>
      <w:r>
        <w:rPr>
          <w:rStyle w:val="kwd"/>
          <w:rFonts w:ascii="Consolas" w:hAnsi="Consolas"/>
          <w:color w:val="0000DD"/>
          <w:sz w:val="20"/>
          <w:szCs w:val="20"/>
        </w:rPr>
        <w:t>public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0000DD"/>
          <w:sz w:val="20"/>
          <w:szCs w:val="20"/>
        </w:rPr>
        <w:t>override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color w:val="0000DD"/>
          <w:sz w:val="20"/>
          <w:szCs w:val="20"/>
        </w:rPr>
        <w:t>void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/>
          <w:color w:val="2B91AF"/>
          <w:sz w:val="20"/>
          <w:szCs w:val="20"/>
        </w:rPr>
        <w:t>CreatePages</w:t>
      </w:r>
      <w:r>
        <w:rPr>
          <w:rStyle w:val="pun"/>
          <w:rFonts w:ascii="Consolas" w:hAnsi="Consolas"/>
          <w:color w:val="000000"/>
          <w:sz w:val="20"/>
          <w:szCs w:val="20"/>
        </w:rPr>
        <w:t>()</w:t>
      </w:r>
    </w:p>
    <w:p w:rsidR="008F46AD" w:rsidRDefault="008F46AD" w:rsidP="008F46AD">
      <w:pPr>
        <w:pStyle w:val="ac"/>
        <w:numPr>
          <w:ilvl w:val="0"/>
          <w:numId w:val="32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  </w:t>
      </w:r>
      <w:r>
        <w:rPr>
          <w:rStyle w:val="pun"/>
          <w:rFonts w:ascii="Consolas" w:hAnsi="Consolas"/>
          <w:color w:val="000000"/>
          <w:sz w:val="20"/>
          <w:szCs w:val="20"/>
        </w:rPr>
        <w:t>{</w:t>
      </w:r>
    </w:p>
    <w:p w:rsidR="008F46AD" w:rsidRDefault="008F46AD" w:rsidP="008F46AD">
      <w:pPr>
        <w:pStyle w:val="ac"/>
        <w:numPr>
          <w:ilvl w:val="0"/>
          <w:numId w:val="32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    </w:t>
      </w:r>
      <w:r>
        <w:rPr>
          <w:rStyle w:val="typ"/>
          <w:rFonts w:ascii="Consolas" w:hAnsi="Consolas"/>
          <w:color w:val="2B91AF"/>
          <w:sz w:val="20"/>
          <w:szCs w:val="20"/>
        </w:rPr>
        <w:t>Pages</w:t>
      </w:r>
      <w:r>
        <w:rPr>
          <w:rStyle w:val="pun"/>
          <w:rFonts w:ascii="Consolas" w:hAnsi="Consolas"/>
          <w:color w:val="000000"/>
          <w:sz w:val="20"/>
          <w:szCs w:val="20"/>
        </w:rPr>
        <w:t>.</w:t>
      </w:r>
      <w:r>
        <w:rPr>
          <w:rStyle w:val="typ"/>
          <w:rFonts w:ascii="Consolas" w:hAnsi="Consolas"/>
          <w:color w:val="2B91AF"/>
          <w:sz w:val="20"/>
          <w:szCs w:val="20"/>
        </w:rPr>
        <w:t>Add</w:t>
      </w:r>
      <w:r>
        <w:rPr>
          <w:rStyle w:val="pun"/>
          <w:rFonts w:ascii="Consolas" w:hAnsi="Consolas"/>
          <w:color w:val="000000"/>
          <w:sz w:val="20"/>
          <w:szCs w:val="20"/>
        </w:rPr>
        <w:t>(</w:t>
      </w:r>
      <w:r>
        <w:rPr>
          <w:rStyle w:val="kwd"/>
          <w:rFonts w:ascii="Consolas" w:hAnsi="Consolas"/>
          <w:color w:val="0000DD"/>
          <w:sz w:val="20"/>
          <w:szCs w:val="20"/>
        </w:rPr>
        <w:t>new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/>
          <w:color w:val="2B91AF"/>
          <w:sz w:val="20"/>
          <w:szCs w:val="20"/>
        </w:rPr>
        <w:t>IntroductionPage</w:t>
      </w:r>
      <w:r>
        <w:rPr>
          <w:rStyle w:val="pun"/>
          <w:rFonts w:ascii="Consolas" w:hAnsi="Consolas"/>
          <w:color w:val="000000"/>
          <w:sz w:val="20"/>
          <w:szCs w:val="20"/>
        </w:rPr>
        <w:t>());</w:t>
      </w:r>
    </w:p>
    <w:p w:rsidR="008F46AD" w:rsidRDefault="008F46AD" w:rsidP="008F46AD">
      <w:pPr>
        <w:pStyle w:val="ac"/>
        <w:numPr>
          <w:ilvl w:val="0"/>
          <w:numId w:val="32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    </w:t>
      </w:r>
      <w:r>
        <w:rPr>
          <w:rStyle w:val="typ"/>
          <w:rFonts w:ascii="Consolas" w:hAnsi="Consolas"/>
          <w:color w:val="2B91AF"/>
          <w:sz w:val="20"/>
          <w:szCs w:val="20"/>
        </w:rPr>
        <w:t>Pages</w:t>
      </w:r>
      <w:r>
        <w:rPr>
          <w:rStyle w:val="pun"/>
          <w:rFonts w:ascii="Consolas" w:hAnsi="Consolas"/>
          <w:color w:val="000000"/>
          <w:sz w:val="20"/>
          <w:szCs w:val="20"/>
        </w:rPr>
        <w:t>.</w:t>
      </w:r>
      <w:r>
        <w:rPr>
          <w:rStyle w:val="typ"/>
          <w:rFonts w:ascii="Consolas" w:hAnsi="Consolas"/>
          <w:color w:val="2B91AF"/>
          <w:sz w:val="20"/>
          <w:szCs w:val="20"/>
        </w:rPr>
        <w:t>Add</w:t>
      </w:r>
      <w:r>
        <w:rPr>
          <w:rStyle w:val="pun"/>
          <w:rFonts w:ascii="Consolas" w:hAnsi="Consolas"/>
          <w:color w:val="000000"/>
          <w:sz w:val="20"/>
          <w:szCs w:val="20"/>
        </w:rPr>
        <w:t>(</w:t>
      </w:r>
      <w:r>
        <w:rPr>
          <w:rStyle w:val="kwd"/>
          <w:rFonts w:ascii="Consolas" w:hAnsi="Consolas"/>
          <w:color w:val="0000DD"/>
          <w:sz w:val="20"/>
          <w:szCs w:val="20"/>
        </w:rPr>
        <w:t>new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/>
          <w:color w:val="2B91AF"/>
          <w:sz w:val="20"/>
          <w:szCs w:val="20"/>
        </w:rPr>
        <w:t>ResultsPage</w:t>
      </w:r>
      <w:r>
        <w:rPr>
          <w:rStyle w:val="pun"/>
          <w:rFonts w:ascii="Consolas" w:hAnsi="Consolas"/>
          <w:color w:val="000000"/>
          <w:sz w:val="20"/>
          <w:szCs w:val="20"/>
        </w:rPr>
        <w:t>());</w:t>
      </w:r>
    </w:p>
    <w:p w:rsidR="008F46AD" w:rsidRDefault="008F46AD" w:rsidP="008F46AD">
      <w:pPr>
        <w:pStyle w:val="ac"/>
        <w:numPr>
          <w:ilvl w:val="0"/>
          <w:numId w:val="32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    </w:t>
      </w:r>
      <w:r>
        <w:rPr>
          <w:rStyle w:val="typ"/>
          <w:rFonts w:ascii="Consolas" w:hAnsi="Consolas"/>
          <w:color w:val="2B91AF"/>
          <w:sz w:val="20"/>
          <w:szCs w:val="20"/>
        </w:rPr>
        <w:t>Pages</w:t>
      </w:r>
      <w:r>
        <w:rPr>
          <w:rStyle w:val="pun"/>
          <w:rFonts w:ascii="Consolas" w:hAnsi="Consolas"/>
          <w:color w:val="000000"/>
          <w:sz w:val="20"/>
          <w:szCs w:val="20"/>
        </w:rPr>
        <w:t>.</w:t>
      </w:r>
      <w:r>
        <w:rPr>
          <w:rStyle w:val="typ"/>
          <w:rFonts w:ascii="Consolas" w:hAnsi="Consolas"/>
          <w:color w:val="2B91AF"/>
          <w:sz w:val="20"/>
          <w:szCs w:val="20"/>
        </w:rPr>
        <w:t>Add</w:t>
      </w:r>
      <w:r>
        <w:rPr>
          <w:rStyle w:val="pun"/>
          <w:rFonts w:ascii="Consolas" w:hAnsi="Consolas"/>
          <w:color w:val="000000"/>
          <w:sz w:val="20"/>
          <w:szCs w:val="20"/>
        </w:rPr>
        <w:t>(</w:t>
      </w:r>
      <w:r>
        <w:rPr>
          <w:rStyle w:val="kwd"/>
          <w:rFonts w:ascii="Consolas" w:hAnsi="Consolas"/>
          <w:color w:val="0000DD"/>
          <w:sz w:val="20"/>
          <w:szCs w:val="20"/>
        </w:rPr>
        <w:t>new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/>
          <w:color w:val="2B91AF"/>
          <w:sz w:val="20"/>
          <w:szCs w:val="20"/>
        </w:rPr>
        <w:t>ConclusionPage</w:t>
      </w:r>
      <w:r>
        <w:rPr>
          <w:rStyle w:val="pun"/>
          <w:rFonts w:ascii="Consolas" w:hAnsi="Consolas"/>
          <w:color w:val="000000"/>
          <w:sz w:val="20"/>
          <w:szCs w:val="20"/>
        </w:rPr>
        <w:t>());</w:t>
      </w:r>
    </w:p>
    <w:p w:rsidR="008F46AD" w:rsidRDefault="008F46AD" w:rsidP="008F46AD">
      <w:pPr>
        <w:pStyle w:val="ac"/>
        <w:numPr>
          <w:ilvl w:val="0"/>
          <w:numId w:val="32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    </w:t>
      </w:r>
      <w:r>
        <w:rPr>
          <w:rStyle w:val="typ"/>
          <w:rFonts w:ascii="Consolas" w:hAnsi="Consolas"/>
          <w:color w:val="2B91AF"/>
          <w:sz w:val="20"/>
          <w:szCs w:val="20"/>
        </w:rPr>
        <w:t>Pages</w:t>
      </w:r>
      <w:r>
        <w:rPr>
          <w:rStyle w:val="pun"/>
          <w:rFonts w:ascii="Consolas" w:hAnsi="Consolas"/>
          <w:color w:val="000000"/>
          <w:sz w:val="20"/>
          <w:szCs w:val="20"/>
        </w:rPr>
        <w:t>.</w:t>
      </w:r>
      <w:r>
        <w:rPr>
          <w:rStyle w:val="typ"/>
          <w:rFonts w:ascii="Consolas" w:hAnsi="Consolas"/>
          <w:color w:val="2B91AF"/>
          <w:sz w:val="20"/>
          <w:szCs w:val="20"/>
        </w:rPr>
        <w:t>Add</w:t>
      </w:r>
      <w:r>
        <w:rPr>
          <w:rStyle w:val="pun"/>
          <w:rFonts w:ascii="Consolas" w:hAnsi="Consolas"/>
          <w:color w:val="000000"/>
          <w:sz w:val="20"/>
          <w:szCs w:val="20"/>
        </w:rPr>
        <w:t>(</w:t>
      </w:r>
      <w:r>
        <w:rPr>
          <w:rStyle w:val="kwd"/>
          <w:rFonts w:ascii="Consolas" w:hAnsi="Consolas"/>
          <w:color w:val="0000DD"/>
          <w:sz w:val="20"/>
          <w:szCs w:val="20"/>
        </w:rPr>
        <w:t>new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/>
          <w:color w:val="2B91AF"/>
          <w:sz w:val="20"/>
          <w:szCs w:val="20"/>
        </w:rPr>
        <w:t>SummaryPage</w:t>
      </w:r>
      <w:r>
        <w:rPr>
          <w:rStyle w:val="pun"/>
          <w:rFonts w:ascii="Consolas" w:hAnsi="Consolas"/>
          <w:color w:val="000000"/>
          <w:sz w:val="20"/>
          <w:szCs w:val="20"/>
        </w:rPr>
        <w:t>());</w:t>
      </w:r>
    </w:p>
    <w:p w:rsidR="008F46AD" w:rsidRDefault="008F46AD" w:rsidP="008F46AD">
      <w:pPr>
        <w:pStyle w:val="ac"/>
        <w:numPr>
          <w:ilvl w:val="0"/>
          <w:numId w:val="32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    </w:t>
      </w:r>
      <w:r>
        <w:rPr>
          <w:rStyle w:val="typ"/>
          <w:rFonts w:ascii="Consolas" w:hAnsi="Consolas"/>
          <w:color w:val="2B91AF"/>
          <w:sz w:val="20"/>
          <w:szCs w:val="20"/>
        </w:rPr>
        <w:t>Pages</w:t>
      </w:r>
      <w:r>
        <w:rPr>
          <w:rStyle w:val="pun"/>
          <w:rFonts w:ascii="Consolas" w:hAnsi="Consolas"/>
          <w:color w:val="000000"/>
          <w:sz w:val="20"/>
          <w:szCs w:val="20"/>
        </w:rPr>
        <w:t>.</w:t>
      </w:r>
      <w:r>
        <w:rPr>
          <w:rStyle w:val="typ"/>
          <w:rFonts w:ascii="Consolas" w:hAnsi="Consolas"/>
          <w:color w:val="2B91AF"/>
          <w:sz w:val="20"/>
          <w:szCs w:val="20"/>
        </w:rPr>
        <w:t>Add</w:t>
      </w:r>
      <w:r>
        <w:rPr>
          <w:rStyle w:val="pun"/>
          <w:rFonts w:ascii="Consolas" w:hAnsi="Consolas"/>
          <w:color w:val="000000"/>
          <w:sz w:val="20"/>
          <w:szCs w:val="20"/>
        </w:rPr>
        <w:t>(</w:t>
      </w:r>
      <w:r>
        <w:rPr>
          <w:rStyle w:val="kwd"/>
          <w:rFonts w:ascii="Consolas" w:hAnsi="Consolas"/>
          <w:color w:val="0000DD"/>
          <w:sz w:val="20"/>
          <w:szCs w:val="20"/>
        </w:rPr>
        <w:t>new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/>
          <w:color w:val="2B91AF"/>
          <w:sz w:val="20"/>
          <w:szCs w:val="20"/>
        </w:rPr>
        <w:t>BibliographyPage</w:t>
      </w:r>
      <w:r>
        <w:rPr>
          <w:rStyle w:val="pun"/>
          <w:rFonts w:ascii="Consolas" w:hAnsi="Consolas"/>
          <w:color w:val="000000"/>
          <w:sz w:val="20"/>
          <w:szCs w:val="20"/>
        </w:rPr>
        <w:t>());</w:t>
      </w:r>
    </w:p>
    <w:p w:rsidR="008F46AD" w:rsidRDefault="008F46AD" w:rsidP="008F46AD">
      <w:pPr>
        <w:pStyle w:val="ac"/>
        <w:numPr>
          <w:ilvl w:val="0"/>
          <w:numId w:val="32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  </w:t>
      </w:r>
      <w:r>
        <w:rPr>
          <w:rStyle w:val="pun"/>
          <w:rFonts w:ascii="Consolas" w:hAnsi="Consolas"/>
          <w:color w:val="000000"/>
          <w:sz w:val="20"/>
          <w:szCs w:val="20"/>
        </w:rPr>
        <w:t>}</w:t>
      </w:r>
    </w:p>
    <w:p w:rsidR="008F46AD" w:rsidRDefault="008F46AD" w:rsidP="008F46AD">
      <w:pPr>
        <w:pStyle w:val="ac"/>
        <w:numPr>
          <w:ilvl w:val="0"/>
          <w:numId w:val="32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</w:t>
      </w:r>
      <w:r>
        <w:rPr>
          <w:rStyle w:val="pun"/>
          <w:rFonts w:ascii="Consolas" w:hAnsi="Consolas"/>
          <w:color w:val="000000"/>
          <w:sz w:val="20"/>
          <w:szCs w:val="20"/>
        </w:rPr>
        <w:t>}</w:t>
      </w:r>
    </w:p>
    <w:p w:rsidR="008F46AD" w:rsidRDefault="008F46AD" w:rsidP="008F46AD">
      <w:pPr>
        <w:pStyle w:val="ac"/>
        <w:numPr>
          <w:ilvl w:val="0"/>
          <w:numId w:val="32"/>
        </w:numPr>
        <w:spacing w:before="0" w:beforeAutospacing="0" w:after="0" w:afterAutospacing="0" w:line="270" w:lineRule="atLeast"/>
        <w:ind w:left="0"/>
        <w:rPr>
          <w:rFonts w:ascii="Consolas" w:hAnsi="Consolas"/>
          <w:color w:val="BEBEC5"/>
          <w:sz w:val="20"/>
          <w:szCs w:val="20"/>
        </w:rPr>
      </w:pPr>
      <w:r>
        <w:rPr>
          <w:rStyle w:val="pun"/>
          <w:rFonts w:ascii="Consolas" w:hAnsi="Consolas"/>
          <w:color w:val="000000"/>
          <w:sz w:val="20"/>
          <w:szCs w:val="20"/>
        </w:rPr>
        <w:t>}</w:t>
      </w:r>
    </w:p>
    <w:p w:rsidR="008F46AD" w:rsidRDefault="008F46AD" w:rsidP="00027210">
      <w:pPr>
        <w:pStyle w:val="ac"/>
        <w:spacing w:before="0" w:beforeAutospacing="0" w:after="0" w:afterAutospacing="0" w:line="270" w:lineRule="atLeast"/>
        <w:ind w:left="360"/>
        <w:rPr>
          <w:rFonts w:ascii="Consolas" w:hAnsi="Consolas" w:hint="eastAsia"/>
          <w:color w:val="BEBEC5"/>
          <w:sz w:val="20"/>
          <w:szCs w:val="20"/>
        </w:rPr>
      </w:pPr>
      <w:bookmarkStart w:id="0" w:name="_GoBack"/>
      <w:bookmarkEnd w:id="0"/>
    </w:p>
    <w:p w:rsidR="00027210" w:rsidRPr="00027210" w:rsidRDefault="00027210" w:rsidP="00027210">
      <w:pPr>
        <w:rPr>
          <w:rFonts w:hint="eastAsia"/>
          <w:lang w:eastAsia="zh-CN"/>
        </w:rPr>
      </w:pPr>
    </w:p>
    <w:sectPr w:rsidR="00027210" w:rsidRPr="00027210" w:rsidSect="00046BDF">
      <w:footerReference w:type="first" r:id="rId20"/>
      <w:pgSz w:w="11909" w:h="16834" w:code="9"/>
      <w:pgMar w:top="1163" w:right="1080" w:bottom="1440" w:left="1080" w:header="720" w:footer="38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BAD" w:rsidRDefault="00B32BAD">
      <w:r>
        <w:separator/>
      </w:r>
    </w:p>
  </w:endnote>
  <w:endnote w:type="continuationSeparator" w:id="0">
    <w:p w:rsidR="00B32BAD" w:rsidRDefault="00B32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2E3" w:rsidRPr="00EA203B" w:rsidRDefault="00E732E3" w:rsidP="009170DF">
    <w:pPr>
      <w:pStyle w:val="a5"/>
      <w:rPr>
        <w:b/>
        <w:sz w:val="16"/>
        <w:szCs w:val="16"/>
      </w:rPr>
    </w:pPr>
    <w:r w:rsidRPr="00EA203B">
      <w:rPr>
        <w:b/>
        <w:sz w:val="16"/>
        <w:szCs w:val="16"/>
      </w:rPr>
      <w:t xml:space="preserve"> </w:t>
    </w:r>
  </w:p>
  <w:p w:rsidR="00E732E3" w:rsidRPr="007838C9" w:rsidRDefault="00E732E3" w:rsidP="00C717ED">
    <w:pPr>
      <w:pStyle w:val="a5"/>
      <w:tabs>
        <w:tab w:val="clear" w:pos="4320"/>
        <w:tab w:val="clear" w:pos="8640"/>
      </w:tabs>
      <w:jc w:val="left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BAD" w:rsidRDefault="00B32BAD">
      <w:r>
        <w:separator/>
      </w:r>
    </w:p>
  </w:footnote>
  <w:footnote w:type="continuationSeparator" w:id="0">
    <w:p w:rsidR="00B32BAD" w:rsidRDefault="00B32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7179"/>
    <w:multiLevelType w:val="multilevel"/>
    <w:tmpl w:val="1E0C1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5706F"/>
    <w:multiLevelType w:val="multilevel"/>
    <w:tmpl w:val="2664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6E00E1"/>
    <w:multiLevelType w:val="hybridMultilevel"/>
    <w:tmpl w:val="A00A1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B9C1EB5"/>
    <w:multiLevelType w:val="multilevel"/>
    <w:tmpl w:val="88DC0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191C28"/>
    <w:multiLevelType w:val="hybridMultilevel"/>
    <w:tmpl w:val="DBC483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26C7F2F"/>
    <w:multiLevelType w:val="multilevel"/>
    <w:tmpl w:val="F452A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4B67C2"/>
    <w:multiLevelType w:val="multilevel"/>
    <w:tmpl w:val="7686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A65898"/>
    <w:multiLevelType w:val="multilevel"/>
    <w:tmpl w:val="1BF6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F0759E"/>
    <w:multiLevelType w:val="multilevel"/>
    <w:tmpl w:val="FCCA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6A29D3"/>
    <w:multiLevelType w:val="multilevel"/>
    <w:tmpl w:val="869A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7E13C6"/>
    <w:multiLevelType w:val="multilevel"/>
    <w:tmpl w:val="7B34F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C42F1A"/>
    <w:multiLevelType w:val="multilevel"/>
    <w:tmpl w:val="8D58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6362FE"/>
    <w:multiLevelType w:val="hybridMultilevel"/>
    <w:tmpl w:val="37B20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A873614"/>
    <w:multiLevelType w:val="hybridMultilevel"/>
    <w:tmpl w:val="5EA2DCD2"/>
    <w:lvl w:ilvl="0" w:tplc="110C55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4" w15:restartNumberingAfterBreak="0">
    <w:nsid w:val="2E3C7A3E"/>
    <w:multiLevelType w:val="hybridMultilevel"/>
    <w:tmpl w:val="C3425E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0044D5A"/>
    <w:multiLevelType w:val="multilevel"/>
    <w:tmpl w:val="145EC4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6" w15:restartNumberingAfterBreak="0">
    <w:nsid w:val="32F1132B"/>
    <w:multiLevelType w:val="multilevel"/>
    <w:tmpl w:val="36665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881839"/>
    <w:multiLevelType w:val="multilevel"/>
    <w:tmpl w:val="E67C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2641DF"/>
    <w:multiLevelType w:val="multilevel"/>
    <w:tmpl w:val="ECFC4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，"/>
      <w:lvlJc w:val="left"/>
      <w:pPr>
        <w:ind w:left="1440" w:hanging="360"/>
      </w:pPr>
      <w:rPr>
        <w:rFonts w:cs="Times New Roman" w:hint="default"/>
        <w:b w:val="0"/>
        <w:color w:val="000000"/>
        <w:u w:val="non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593C82"/>
    <w:multiLevelType w:val="multilevel"/>
    <w:tmpl w:val="11EA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6C41B2"/>
    <w:multiLevelType w:val="multilevel"/>
    <w:tmpl w:val="04E2A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B1260C"/>
    <w:multiLevelType w:val="multilevel"/>
    <w:tmpl w:val="CA9C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136D78"/>
    <w:multiLevelType w:val="multilevel"/>
    <w:tmpl w:val="B09C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8E4470"/>
    <w:multiLevelType w:val="multilevel"/>
    <w:tmpl w:val="7664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2E43A9"/>
    <w:multiLevelType w:val="multilevel"/>
    <w:tmpl w:val="E2DC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547663"/>
    <w:multiLevelType w:val="multilevel"/>
    <w:tmpl w:val="2B36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226869"/>
    <w:multiLevelType w:val="hybridMultilevel"/>
    <w:tmpl w:val="A850A3E0"/>
    <w:lvl w:ilvl="0" w:tplc="08090001">
      <w:start w:val="1"/>
      <w:numFmt w:val="bullet"/>
      <w:lvlText w:val=""/>
      <w:lvlJc w:val="left"/>
      <w:pPr>
        <w:tabs>
          <w:tab w:val="num" w:pos="885"/>
        </w:tabs>
        <w:ind w:left="8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05"/>
        </w:tabs>
        <w:ind w:left="160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25"/>
        </w:tabs>
        <w:ind w:left="23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45"/>
        </w:tabs>
        <w:ind w:left="30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65"/>
        </w:tabs>
        <w:ind w:left="376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85"/>
        </w:tabs>
        <w:ind w:left="44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05"/>
        </w:tabs>
        <w:ind w:left="52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25"/>
        </w:tabs>
        <w:ind w:left="592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45"/>
        </w:tabs>
        <w:ind w:left="6645" w:hanging="360"/>
      </w:pPr>
      <w:rPr>
        <w:rFonts w:ascii="Wingdings" w:hAnsi="Wingdings" w:hint="default"/>
      </w:rPr>
    </w:lvl>
  </w:abstractNum>
  <w:abstractNum w:abstractNumId="27" w15:restartNumberingAfterBreak="0">
    <w:nsid w:val="57F21B13"/>
    <w:multiLevelType w:val="hybridMultilevel"/>
    <w:tmpl w:val="937C8EFE"/>
    <w:lvl w:ilvl="0" w:tplc="CB98FE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EAF3B2B"/>
    <w:multiLevelType w:val="hybridMultilevel"/>
    <w:tmpl w:val="F14ED0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24351C0"/>
    <w:multiLevelType w:val="multilevel"/>
    <w:tmpl w:val="0678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A8116F"/>
    <w:multiLevelType w:val="multilevel"/>
    <w:tmpl w:val="E522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9C37FD4"/>
    <w:multiLevelType w:val="multilevel"/>
    <w:tmpl w:val="8B02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6"/>
  </w:num>
  <w:num w:numId="2">
    <w:abstractNumId w:val="13"/>
  </w:num>
  <w:num w:numId="3">
    <w:abstractNumId w:val="15"/>
  </w:num>
  <w:num w:numId="4">
    <w:abstractNumId w:val="12"/>
  </w:num>
  <w:num w:numId="5">
    <w:abstractNumId w:val="18"/>
  </w:num>
  <w:num w:numId="6">
    <w:abstractNumId w:val="14"/>
  </w:num>
  <w:num w:numId="7">
    <w:abstractNumId w:val="9"/>
  </w:num>
  <w:num w:numId="8">
    <w:abstractNumId w:val="30"/>
  </w:num>
  <w:num w:numId="9">
    <w:abstractNumId w:val="7"/>
  </w:num>
  <w:num w:numId="10">
    <w:abstractNumId w:val="2"/>
  </w:num>
  <w:num w:numId="11">
    <w:abstractNumId w:val="3"/>
  </w:num>
  <w:num w:numId="12">
    <w:abstractNumId w:val="31"/>
  </w:num>
  <w:num w:numId="13">
    <w:abstractNumId w:val="6"/>
  </w:num>
  <w:num w:numId="14">
    <w:abstractNumId w:val="1"/>
  </w:num>
  <w:num w:numId="15">
    <w:abstractNumId w:val="11"/>
  </w:num>
  <w:num w:numId="16">
    <w:abstractNumId w:val="17"/>
  </w:num>
  <w:num w:numId="17">
    <w:abstractNumId w:val="23"/>
  </w:num>
  <w:num w:numId="18">
    <w:abstractNumId w:val="28"/>
  </w:num>
  <w:num w:numId="19">
    <w:abstractNumId w:val="8"/>
  </w:num>
  <w:num w:numId="20">
    <w:abstractNumId w:val="22"/>
  </w:num>
  <w:num w:numId="21">
    <w:abstractNumId w:val="21"/>
  </w:num>
  <w:num w:numId="22">
    <w:abstractNumId w:val="19"/>
  </w:num>
  <w:num w:numId="23">
    <w:abstractNumId w:val="25"/>
  </w:num>
  <w:num w:numId="24">
    <w:abstractNumId w:val="29"/>
  </w:num>
  <w:num w:numId="25">
    <w:abstractNumId w:val="24"/>
  </w:num>
  <w:num w:numId="26">
    <w:abstractNumId w:val="27"/>
  </w:num>
  <w:num w:numId="27">
    <w:abstractNumId w:val="4"/>
  </w:num>
  <w:num w:numId="28">
    <w:abstractNumId w:val="16"/>
  </w:num>
  <w:num w:numId="29">
    <w:abstractNumId w:val="5"/>
  </w:num>
  <w:num w:numId="30">
    <w:abstractNumId w:val="0"/>
  </w:num>
  <w:num w:numId="31">
    <w:abstractNumId w:val="10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NZ" w:vendorID="64" w:dllVersion="131078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71"/>
  <w:drawingGridVerticalSpacing w:val="23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4145"/>
    <w:rsid w:val="00001243"/>
    <w:rsid w:val="000073AE"/>
    <w:rsid w:val="0001554C"/>
    <w:rsid w:val="000171EA"/>
    <w:rsid w:val="00024D7D"/>
    <w:rsid w:val="00027210"/>
    <w:rsid w:val="0002773C"/>
    <w:rsid w:val="0003094B"/>
    <w:rsid w:val="00033317"/>
    <w:rsid w:val="00036C5F"/>
    <w:rsid w:val="00043EE7"/>
    <w:rsid w:val="00045589"/>
    <w:rsid w:val="00046BDF"/>
    <w:rsid w:val="0004725A"/>
    <w:rsid w:val="00052FD0"/>
    <w:rsid w:val="000612D6"/>
    <w:rsid w:val="0006144C"/>
    <w:rsid w:val="00061931"/>
    <w:rsid w:val="000653F9"/>
    <w:rsid w:val="00073315"/>
    <w:rsid w:val="00075554"/>
    <w:rsid w:val="00076975"/>
    <w:rsid w:val="00085068"/>
    <w:rsid w:val="00086628"/>
    <w:rsid w:val="00090265"/>
    <w:rsid w:val="00090619"/>
    <w:rsid w:val="00090784"/>
    <w:rsid w:val="00096244"/>
    <w:rsid w:val="000A08F6"/>
    <w:rsid w:val="000A20E3"/>
    <w:rsid w:val="000A220D"/>
    <w:rsid w:val="000A2D7C"/>
    <w:rsid w:val="000A425B"/>
    <w:rsid w:val="000A55E6"/>
    <w:rsid w:val="000A7B82"/>
    <w:rsid w:val="000B0F6D"/>
    <w:rsid w:val="000B17A4"/>
    <w:rsid w:val="000B2C4F"/>
    <w:rsid w:val="000B2F0F"/>
    <w:rsid w:val="000B3B4B"/>
    <w:rsid w:val="000B6C3F"/>
    <w:rsid w:val="000B7481"/>
    <w:rsid w:val="000C1777"/>
    <w:rsid w:val="000C50B9"/>
    <w:rsid w:val="000D341C"/>
    <w:rsid w:val="000D4A12"/>
    <w:rsid w:val="000D6770"/>
    <w:rsid w:val="000D7A13"/>
    <w:rsid w:val="000E2177"/>
    <w:rsid w:val="000E3958"/>
    <w:rsid w:val="000E3A3B"/>
    <w:rsid w:val="000E412A"/>
    <w:rsid w:val="000E73A6"/>
    <w:rsid w:val="000F2E95"/>
    <w:rsid w:val="000F3993"/>
    <w:rsid w:val="000F6772"/>
    <w:rsid w:val="000F7F93"/>
    <w:rsid w:val="00100484"/>
    <w:rsid w:val="00101A64"/>
    <w:rsid w:val="0010295E"/>
    <w:rsid w:val="001078AF"/>
    <w:rsid w:val="001078EF"/>
    <w:rsid w:val="001162CB"/>
    <w:rsid w:val="00117C31"/>
    <w:rsid w:val="001274A7"/>
    <w:rsid w:val="00130342"/>
    <w:rsid w:val="00134750"/>
    <w:rsid w:val="00134F11"/>
    <w:rsid w:val="00134FFA"/>
    <w:rsid w:val="00136104"/>
    <w:rsid w:val="00136CD8"/>
    <w:rsid w:val="00137100"/>
    <w:rsid w:val="001475A0"/>
    <w:rsid w:val="0016266B"/>
    <w:rsid w:val="00166AA0"/>
    <w:rsid w:val="00174AA0"/>
    <w:rsid w:val="001821FA"/>
    <w:rsid w:val="001864B0"/>
    <w:rsid w:val="00192A8C"/>
    <w:rsid w:val="00195435"/>
    <w:rsid w:val="00195BE9"/>
    <w:rsid w:val="001974B7"/>
    <w:rsid w:val="00197705"/>
    <w:rsid w:val="001A04F3"/>
    <w:rsid w:val="001A4D45"/>
    <w:rsid w:val="001A7AC2"/>
    <w:rsid w:val="001B4C34"/>
    <w:rsid w:val="001B4FB7"/>
    <w:rsid w:val="001B5F74"/>
    <w:rsid w:val="001C40A5"/>
    <w:rsid w:val="001C5A31"/>
    <w:rsid w:val="001D0179"/>
    <w:rsid w:val="001D01CA"/>
    <w:rsid w:val="001D04A6"/>
    <w:rsid w:val="001D15A8"/>
    <w:rsid w:val="001E4454"/>
    <w:rsid w:val="001E483F"/>
    <w:rsid w:val="001F1DEF"/>
    <w:rsid w:val="001F2B3E"/>
    <w:rsid w:val="001F404D"/>
    <w:rsid w:val="001F624C"/>
    <w:rsid w:val="001F7437"/>
    <w:rsid w:val="00202D49"/>
    <w:rsid w:val="002052EF"/>
    <w:rsid w:val="0021799A"/>
    <w:rsid w:val="00223785"/>
    <w:rsid w:val="00226F2D"/>
    <w:rsid w:val="0023014B"/>
    <w:rsid w:val="00235379"/>
    <w:rsid w:val="00241F4C"/>
    <w:rsid w:val="00242BBA"/>
    <w:rsid w:val="00244D44"/>
    <w:rsid w:val="00250E19"/>
    <w:rsid w:val="002538CB"/>
    <w:rsid w:val="00255954"/>
    <w:rsid w:val="00260D0F"/>
    <w:rsid w:val="002627DC"/>
    <w:rsid w:val="0026482E"/>
    <w:rsid w:val="00265078"/>
    <w:rsid w:val="0026647A"/>
    <w:rsid w:val="00266F03"/>
    <w:rsid w:val="002676FF"/>
    <w:rsid w:val="00275DE5"/>
    <w:rsid w:val="00276B1C"/>
    <w:rsid w:val="002848FD"/>
    <w:rsid w:val="002867A9"/>
    <w:rsid w:val="00287F97"/>
    <w:rsid w:val="002909A9"/>
    <w:rsid w:val="00297A42"/>
    <w:rsid w:val="002A0D76"/>
    <w:rsid w:val="002A1E55"/>
    <w:rsid w:val="002A1F1B"/>
    <w:rsid w:val="002A30FD"/>
    <w:rsid w:val="002A6A81"/>
    <w:rsid w:val="002A720A"/>
    <w:rsid w:val="002A7712"/>
    <w:rsid w:val="002B1966"/>
    <w:rsid w:val="002B4863"/>
    <w:rsid w:val="002C1970"/>
    <w:rsid w:val="002C45C4"/>
    <w:rsid w:val="002D0EB1"/>
    <w:rsid w:val="002F5134"/>
    <w:rsid w:val="00312D2B"/>
    <w:rsid w:val="00314B36"/>
    <w:rsid w:val="00316C23"/>
    <w:rsid w:val="00322830"/>
    <w:rsid w:val="00323308"/>
    <w:rsid w:val="00327967"/>
    <w:rsid w:val="00342AF3"/>
    <w:rsid w:val="00345707"/>
    <w:rsid w:val="00346A30"/>
    <w:rsid w:val="003553A0"/>
    <w:rsid w:val="00357DA0"/>
    <w:rsid w:val="00367F91"/>
    <w:rsid w:val="0037549B"/>
    <w:rsid w:val="00376FB4"/>
    <w:rsid w:val="0037700C"/>
    <w:rsid w:val="0038175E"/>
    <w:rsid w:val="00383F0B"/>
    <w:rsid w:val="00384B05"/>
    <w:rsid w:val="00384D3A"/>
    <w:rsid w:val="0038568B"/>
    <w:rsid w:val="00386C2B"/>
    <w:rsid w:val="003922D8"/>
    <w:rsid w:val="00395540"/>
    <w:rsid w:val="003A343F"/>
    <w:rsid w:val="003A5869"/>
    <w:rsid w:val="003B1957"/>
    <w:rsid w:val="003B2FAF"/>
    <w:rsid w:val="003B3516"/>
    <w:rsid w:val="003B7971"/>
    <w:rsid w:val="003C1CAE"/>
    <w:rsid w:val="003C63FF"/>
    <w:rsid w:val="003C77DF"/>
    <w:rsid w:val="003D2AC6"/>
    <w:rsid w:val="003D5133"/>
    <w:rsid w:val="003D6252"/>
    <w:rsid w:val="003E3593"/>
    <w:rsid w:val="003E7BE3"/>
    <w:rsid w:val="003F2281"/>
    <w:rsid w:val="003F4017"/>
    <w:rsid w:val="003F4FB1"/>
    <w:rsid w:val="003F624C"/>
    <w:rsid w:val="00405CAC"/>
    <w:rsid w:val="00410FFD"/>
    <w:rsid w:val="0041611F"/>
    <w:rsid w:val="00416576"/>
    <w:rsid w:val="00431DBA"/>
    <w:rsid w:val="00435876"/>
    <w:rsid w:val="00437661"/>
    <w:rsid w:val="00437A72"/>
    <w:rsid w:val="0044059E"/>
    <w:rsid w:val="0044366C"/>
    <w:rsid w:val="00445199"/>
    <w:rsid w:val="004462D9"/>
    <w:rsid w:val="00456114"/>
    <w:rsid w:val="00456F42"/>
    <w:rsid w:val="004640F2"/>
    <w:rsid w:val="00475A9F"/>
    <w:rsid w:val="004768C5"/>
    <w:rsid w:val="0048099F"/>
    <w:rsid w:val="00494A2A"/>
    <w:rsid w:val="004A5BC5"/>
    <w:rsid w:val="004B097B"/>
    <w:rsid w:val="004C103B"/>
    <w:rsid w:val="004D3071"/>
    <w:rsid w:val="004D3DE5"/>
    <w:rsid w:val="004E38C0"/>
    <w:rsid w:val="004F4F80"/>
    <w:rsid w:val="00500EAF"/>
    <w:rsid w:val="00512ED0"/>
    <w:rsid w:val="00523719"/>
    <w:rsid w:val="00524403"/>
    <w:rsid w:val="005332B7"/>
    <w:rsid w:val="00533C92"/>
    <w:rsid w:val="00534787"/>
    <w:rsid w:val="005354DC"/>
    <w:rsid w:val="005362E0"/>
    <w:rsid w:val="00536F59"/>
    <w:rsid w:val="00542950"/>
    <w:rsid w:val="005473D4"/>
    <w:rsid w:val="00550012"/>
    <w:rsid w:val="00551DC9"/>
    <w:rsid w:val="00565E31"/>
    <w:rsid w:val="0056624C"/>
    <w:rsid w:val="005701A7"/>
    <w:rsid w:val="005708D2"/>
    <w:rsid w:val="00572AE4"/>
    <w:rsid w:val="005742DA"/>
    <w:rsid w:val="00575016"/>
    <w:rsid w:val="0058623A"/>
    <w:rsid w:val="00586B7C"/>
    <w:rsid w:val="005900C7"/>
    <w:rsid w:val="005944BC"/>
    <w:rsid w:val="00597C81"/>
    <w:rsid w:val="005A08AC"/>
    <w:rsid w:val="005A30A7"/>
    <w:rsid w:val="005A3272"/>
    <w:rsid w:val="005B0F30"/>
    <w:rsid w:val="005B1E1C"/>
    <w:rsid w:val="005B20FD"/>
    <w:rsid w:val="005C21FD"/>
    <w:rsid w:val="005C66D4"/>
    <w:rsid w:val="005D4E5F"/>
    <w:rsid w:val="005E097C"/>
    <w:rsid w:val="005E0F6E"/>
    <w:rsid w:val="005E27F4"/>
    <w:rsid w:val="005E2F90"/>
    <w:rsid w:val="005F3C60"/>
    <w:rsid w:val="005F5CFA"/>
    <w:rsid w:val="0060096D"/>
    <w:rsid w:val="00601510"/>
    <w:rsid w:val="006068F2"/>
    <w:rsid w:val="006119FF"/>
    <w:rsid w:val="00614464"/>
    <w:rsid w:val="006150F9"/>
    <w:rsid w:val="0061598A"/>
    <w:rsid w:val="0062115E"/>
    <w:rsid w:val="00631D80"/>
    <w:rsid w:val="00635179"/>
    <w:rsid w:val="006355F5"/>
    <w:rsid w:val="00635853"/>
    <w:rsid w:val="00636250"/>
    <w:rsid w:val="00641C02"/>
    <w:rsid w:val="006454F2"/>
    <w:rsid w:val="00646AD3"/>
    <w:rsid w:val="00647276"/>
    <w:rsid w:val="00647EEC"/>
    <w:rsid w:val="00650DBD"/>
    <w:rsid w:val="006564E9"/>
    <w:rsid w:val="00661939"/>
    <w:rsid w:val="00661F08"/>
    <w:rsid w:val="00667449"/>
    <w:rsid w:val="00673112"/>
    <w:rsid w:val="006771D2"/>
    <w:rsid w:val="0068053E"/>
    <w:rsid w:val="0069063F"/>
    <w:rsid w:val="0069685F"/>
    <w:rsid w:val="00697BFA"/>
    <w:rsid w:val="00697F43"/>
    <w:rsid w:val="006A233E"/>
    <w:rsid w:val="006A272E"/>
    <w:rsid w:val="006A7418"/>
    <w:rsid w:val="006B2BCE"/>
    <w:rsid w:val="006B6191"/>
    <w:rsid w:val="006B7434"/>
    <w:rsid w:val="006D03D9"/>
    <w:rsid w:val="006D2AC7"/>
    <w:rsid w:val="006D503A"/>
    <w:rsid w:val="006D5BED"/>
    <w:rsid w:val="006E536C"/>
    <w:rsid w:val="006F0DAC"/>
    <w:rsid w:val="006F1A79"/>
    <w:rsid w:val="006F2F3B"/>
    <w:rsid w:val="006F7C06"/>
    <w:rsid w:val="00701DDE"/>
    <w:rsid w:val="00701FC2"/>
    <w:rsid w:val="00705C76"/>
    <w:rsid w:val="00714479"/>
    <w:rsid w:val="00716987"/>
    <w:rsid w:val="00716B35"/>
    <w:rsid w:val="0072119D"/>
    <w:rsid w:val="00726C35"/>
    <w:rsid w:val="0072798C"/>
    <w:rsid w:val="00736A62"/>
    <w:rsid w:val="00737635"/>
    <w:rsid w:val="0074386B"/>
    <w:rsid w:val="007500C2"/>
    <w:rsid w:val="007538D0"/>
    <w:rsid w:val="00761D19"/>
    <w:rsid w:val="00763858"/>
    <w:rsid w:val="007649EC"/>
    <w:rsid w:val="00766466"/>
    <w:rsid w:val="00774151"/>
    <w:rsid w:val="00782C56"/>
    <w:rsid w:val="007838C9"/>
    <w:rsid w:val="00785EF7"/>
    <w:rsid w:val="00787D2B"/>
    <w:rsid w:val="007910F1"/>
    <w:rsid w:val="00794E08"/>
    <w:rsid w:val="007A0F5F"/>
    <w:rsid w:val="007A1589"/>
    <w:rsid w:val="007A373A"/>
    <w:rsid w:val="007A5D54"/>
    <w:rsid w:val="007A7687"/>
    <w:rsid w:val="007B0F1F"/>
    <w:rsid w:val="007B2B42"/>
    <w:rsid w:val="007C4BF0"/>
    <w:rsid w:val="007C59A7"/>
    <w:rsid w:val="007D17E9"/>
    <w:rsid w:val="007F142A"/>
    <w:rsid w:val="007F30F4"/>
    <w:rsid w:val="007F3FD4"/>
    <w:rsid w:val="007F50C1"/>
    <w:rsid w:val="007F57AC"/>
    <w:rsid w:val="0080147C"/>
    <w:rsid w:val="008057A5"/>
    <w:rsid w:val="00811EFC"/>
    <w:rsid w:val="00813BB2"/>
    <w:rsid w:val="00813F23"/>
    <w:rsid w:val="0081418E"/>
    <w:rsid w:val="008166BC"/>
    <w:rsid w:val="00816ABB"/>
    <w:rsid w:val="008176B5"/>
    <w:rsid w:val="00817BF5"/>
    <w:rsid w:val="00823D42"/>
    <w:rsid w:val="008266F9"/>
    <w:rsid w:val="00834155"/>
    <w:rsid w:val="008412E5"/>
    <w:rsid w:val="00844685"/>
    <w:rsid w:val="008452EA"/>
    <w:rsid w:val="008462D5"/>
    <w:rsid w:val="008502B0"/>
    <w:rsid w:val="00862217"/>
    <w:rsid w:val="00871F32"/>
    <w:rsid w:val="008902F8"/>
    <w:rsid w:val="00890E0C"/>
    <w:rsid w:val="008946CB"/>
    <w:rsid w:val="008957DE"/>
    <w:rsid w:val="008A523A"/>
    <w:rsid w:val="008B13BB"/>
    <w:rsid w:val="008B1851"/>
    <w:rsid w:val="008B1D49"/>
    <w:rsid w:val="008C182A"/>
    <w:rsid w:val="008D1796"/>
    <w:rsid w:val="008D3B17"/>
    <w:rsid w:val="008D49DD"/>
    <w:rsid w:val="008D7EE8"/>
    <w:rsid w:val="008E1E83"/>
    <w:rsid w:val="008E53FF"/>
    <w:rsid w:val="008F08DC"/>
    <w:rsid w:val="008F46AD"/>
    <w:rsid w:val="00902F2E"/>
    <w:rsid w:val="009170DF"/>
    <w:rsid w:val="0091745B"/>
    <w:rsid w:val="0092318E"/>
    <w:rsid w:val="009343BB"/>
    <w:rsid w:val="00940494"/>
    <w:rsid w:val="00944C52"/>
    <w:rsid w:val="0095262B"/>
    <w:rsid w:val="00956FEB"/>
    <w:rsid w:val="009628C8"/>
    <w:rsid w:val="00965CA5"/>
    <w:rsid w:val="00966BAD"/>
    <w:rsid w:val="00967AD3"/>
    <w:rsid w:val="00973C97"/>
    <w:rsid w:val="009779E7"/>
    <w:rsid w:val="00986DB4"/>
    <w:rsid w:val="00987172"/>
    <w:rsid w:val="00991B00"/>
    <w:rsid w:val="0099273D"/>
    <w:rsid w:val="00993249"/>
    <w:rsid w:val="009957E4"/>
    <w:rsid w:val="00995C94"/>
    <w:rsid w:val="009A1841"/>
    <w:rsid w:val="009A4085"/>
    <w:rsid w:val="009A514A"/>
    <w:rsid w:val="009B08E1"/>
    <w:rsid w:val="009B2775"/>
    <w:rsid w:val="009B4EDD"/>
    <w:rsid w:val="009B78C7"/>
    <w:rsid w:val="009C0C68"/>
    <w:rsid w:val="009C0FED"/>
    <w:rsid w:val="009C2912"/>
    <w:rsid w:val="009C3F31"/>
    <w:rsid w:val="009C59FD"/>
    <w:rsid w:val="009D29C6"/>
    <w:rsid w:val="009E3194"/>
    <w:rsid w:val="009E495D"/>
    <w:rsid w:val="009F28F5"/>
    <w:rsid w:val="009F52BB"/>
    <w:rsid w:val="009F60E1"/>
    <w:rsid w:val="009F706F"/>
    <w:rsid w:val="009F72BA"/>
    <w:rsid w:val="00A01709"/>
    <w:rsid w:val="00A04F9F"/>
    <w:rsid w:val="00A15F17"/>
    <w:rsid w:val="00A16026"/>
    <w:rsid w:val="00A169B2"/>
    <w:rsid w:val="00A22137"/>
    <w:rsid w:val="00A23375"/>
    <w:rsid w:val="00A27D44"/>
    <w:rsid w:val="00A318D7"/>
    <w:rsid w:val="00A35367"/>
    <w:rsid w:val="00A368BB"/>
    <w:rsid w:val="00A45C82"/>
    <w:rsid w:val="00A53DFA"/>
    <w:rsid w:val="00A559EE"/>
    <w:rsid w:val="00A57657"/>
    <w:rsid w:val="00A63D6C"/>
    <w:rsid w:val="00A67D48"/>
    <w:rsid w:val="00A774AF"/>
    <w:rsid w:val="00A77E46"/>
    <w:rsid w:val="00A86FC9"/>
    <w:rsid w:val="00A923F5"/>
    <w:rsid w:val="00A93CB0"/>
    <w:rsid w:val="00AA0CE3"/>
    <w:rsid w:val="00AA2FD2"/>
    <w:rsid w:val="00AA4512"/>
    <w:rsid w:val="00AA746E"/>
    <w:rsid w:val="00AB0984"/>
    <w:rsid w:val="00AB5F1E"/>
    <w:rsid w:val="00AC126B"/>
    <w:rsid w:val="00AC5171"/>
    <w:rsid w:val="00AC554E"/>
    <w:rsid w:val="00AD026F"/>
    <w:rsid w:val="00AD08B1"/>
    <w:rsid w:val="00AD114E"/>
    <w:rsid w:val="00AD3064"/>
    <w:rsid w:val="00AE1654"/>
    <w:rsid w:val="00AE5185"/>
    <w:rsid w:val="00AE76A1"/>
    <w:rsid w:val="00AF3494"/>
    <w:rsid w:val="00B13C18"/>
    <w:rsid w:val="00B1516E"/>
    <w:rsid w:val="00B16C75"/>
    <w:rsid w:val="00B16E33"/>
    <w:rsid w:val="00B22BA0"/>
    <w:rsid w:val="00B269FD"/>
    <w:rsid w:val="00B32BAD"/>
    <w:rsid w:val="00B347E8"/>
    <w:rsid w:val="00B34CED"/>
    <w:rsid w:val="00B35F4F"/>
    <w:rsid w:val="00B47F0A"/>
    <w:rsid w:val="00B50828"/>
    <w:rsid w:val="00B56600"/>
    <w:rsid w:val="00B57837"/>
    <w:rsid w:val="00B66836"/>
    <w:rsid w:val="00B7068B"/>
    <w:rsid w:val="00B73283"/>
    <w:rsid w:val="00B80162"/>
    <w:rsid w:val="00B81F17"/>
    <w:rsid w:val="00B83EFF"/>
    <w:rsid w:val="00B8400A"/>
    <w:rsid w:val="00B955A8"/>
    <w:rsid w:val="00BA0415"/>
    <w:rsid w:val="00BA04C7"/>
    <w:rsid w:val="00BA1E74"/>
    <w:rsid w:val="00BA4C30"/>
    <w:rsid w:val="00BA55DD"/>
    <w:rsid w:val="00BB662E"/>
    <w:rsid w:val="00BC719B"/>
    <w:rsid w:val="00BC74E1"/>
    <w:rsid w:val="00BD7A2C"/>
    <w:rsid w:val="00BE1208"/>
    <w:rsid w:val="00BE407E"/>
    <w:rsid w:val="00BF0B06"/>
    <w:rsid w:val="00BF1B62"/>
    <w:rsid w:val="00BF2E0B"/>
    <w:rsid w:val="00BF4A7C"/>
    <w:rsid w:val="00BF651E"/>
    <w:rsid w:val="00C007D8"/>
    <w:rsid w:val="00C0664C"/>
    <w:rsid w:val="00C06ECC"/>
    <w:rsid w:val="00C13179"/>
    <w:rsid w:val="00C15EF2"/>
    <w:rsid w:val="00C167C9"/>
    <w:rsid w:val="00C21829"/>
    <w:rsid w:val="00C23F42"/>
    <w:rsid w:val="00C475A8"/>
    <w:rsid w:val="00C55A0E"/>
    <w:rsid w:val="00C5637B"/>
    <w:rsid w:val="00C6262B"/>
    <w:rsid w:val="00C717ED"/>
    <w:rsid w:val="00C719B6"/>
    <w:rsid w:val="00C736C6"/>
    <w:rsid w:val="00C74012"/>
    <w:rsid w:val="00C75088"/>
    <w:rsid w:val="00C75D6A"/>
    <w:rsid w:val="00C75E22"/>
    <w:rsid w:val="00C76602"/>
    <w:rsid w:val="00C76718"/>
    <w:rsid w:val="00C822CB"/>
    <w:rsid w:val="00C84772"/>
    <w:rsid w:val="00C85864"/>
    <w:rsid w:val="00CA6FBA"/>
    <w:rsid w:val="00CA7B7D"/>
    <w:rsid w:val="00CA7FDA"/>
    <w:rsid w:val="00CB2B91"/>
    <w:rsid w:val="00CB4AF6"/>
    <w:rsid w:val="00CB4CA0"/>
    <w:rsid w:val="00CB796A"/>
    <w:rsid w:val="00CC2B21"/>
    <w:rsid w:val="00CC2B82"/>
    <w:rsid w:val="00CC3FCD"/>
    <w:rsid w:val="00CC77A0"/>
    <w:rsid w:val="00CD7AAE"/>
    <w:rsid w:val="00CD7FFE"/>
    <w:rsid w:val="00CE16BB"/>
    <w:rsid w:val="00CE253B"/>
    <w:rsid w:val="00CE5558"/>
    <w:rsid w:val="00CE69CB"/>
    <w:rsid w:val="00CF66B3"/>
    <w:rsid w:val="00CF7C71"/>
    <w:rsid w:val="00D0647E"/>
    <w:rsid w:val="00D11095"/>
    <w:rsid w:val="00D15BCD"/>
    <w:rsid w:val="00D22F4F"/>
    <w:rsid w:val="00D26B17"/>
    <w:rsid w:val="00D3099A"/>
    <w:rsid w:val="00D30F2B"/>
    <w:rsid w:val="00D429A6"/>
    <w:rsid w:val="00D43D47"/>
    <w:rsid w:val="00D47F9E"/>
    <w:rsid w:val="00D5029E"/>
    <w:rsid w:val="00D52903"/>
    <w:rsid w:val="00D52FEF"/>
    <w:rsid w:val="00D554A3"/>
    <w:rsid w:val="00D70F9D"/>
    <w:rsid w:val="00D724C3"/>
    <w:rsid w:val="00D74A1C"/>
    <w:rsid w:val="00D804C2"/>
    <w:rsid w:val="00D81EE7"/>
    <w:rsid w:val="00D821E3"/>
    <w:rsid w:val="00D86D39"/>
    <w:rsid w:val="00D86DEA"/>
    <w:rsid w:val="00D9018D"/>
    <w:rsid w:val="00D90656"/>
    <w:rsid w:val="00D94145"/>
    <w:rsid w:val="00D9536E"/>
    <w:rsid w:val="00DA0292"/>
    <w:rsid w:val="00DA615B"/>
    <w:rsid w:val="00DB5685"/>
    <w:rsid w:val="00DB6BBB"/>
    <w:rsid w:val="00DB7AA1"/>
    <w:rsid w:val="00DD08E6"/>
    <w:rsid w:val="00DD1C2D"/>
    <w:rsid w:val="00DD3768"/>
    <w:rsid w:val="00DD41E8"/>
    <w:rsid w:val="00DF0D65"/>
    <w:rsid w:val="00DF18E9"/>
    <w:rsid w:val="00DF6004"/>
    <w:rsid w:val="00DF7672"/>
    <w:rsid w:val="00E01639"/>
    <w:rsid w:val="00E02DB5"/>
    <w:rsid w:val="00E0505F"/>
    <w:rsid w:val="00E13124"/>
    <w:rsid w:val="00E14291"/>
    <w:rsid w:val="00E144E0"/>
    <w:rsid w:val="00E14786"/>
    <w:rsid w:val="00E20DCE"/>
    <w:rsid w:val="00E22D31"/>
    <w:rsid w:val="00E24020"/>
    <w:rsid w:val="00E300AF"/>
    <w:rsid w:val="00E334C6"/>
    <w:rsid w:val="00E3797C"/>
    <w:rsid w:val="00E46B2A"/>
    <w:rsid w:val="00E548F2"/>
    <w:rsid w:val="00E5526A"/>
    <w:rsid w:val="00E6070D"/>
    <w:rsid w:val="00E65630"/>
    <w:rsid w:val="00E66F8F"/>
    <w:rsid w:val="00E700ED"/>
    <w:rsid w:val="00E732E3"/>
    <w:rsid w:val="00E7467F"/>
    <w:rsid w:val="00E76D3D"/>
    <w:rsid w:val="00E8027D"/>
    <w:rsid w:val="00E870A2"/>
    <w:rsid w:val="00E8717E"/>
    <w:rsid w:val="00E879E9"/>
    <w:rsid w:val="00E91953"/>
    <w:rsid w:val="00E92235"/>
    <w:rsid w:val="00E93819"/>
    <w:rsid w:val="00EA15BA"/>
    <w:rsid w:val="00EA203B"/>
    <w:rsid w:val="00EA3755"/>
    <w:rsid w:val="00EB134F"/>
    <w:rsid w:val="00EB2A7A"/>
    <w:rsid w:val="00EB792A"/>
    <w:rsid w:val="00ED53AF"/>
    <w:rsid w:val="00EE4C72"/>
    <w:rsid w:val="00EE5251"/>
    <w:rsid w:val="00EE6867"/>
    <w:rsid w:val="00EF6830"/>
    <w:rsid w:val="00F00ED7"/>
    <w:rsid w:val="00F04097"/>
    <w:rsid w:val="00F04A3B"/>
    <w:rsid w:val="00F052E5"/>
    <w:rsid w:val="00F154BB"/>
    <w:rsid w:val="00F17338"/>
    <w:rsid w:val="00F21200"/>
    <w:rsid w:val="00F22868"/>
    <w:rsid w:val="00F26B20"/>
    <w:rsid w:val="00F27067"/>
    <w:rsid w:val="00F307AE"/>
    <w:rsid w:val="00F32060"/>
    <w:rsid w:val="00F367E3"/>
    <w:rsid w:val="00F37CDE"/>
    <w:rsid w:val="00F453BD"/>
    <w:rsid w:val="00F47740"/>
    <w:rsid w:val="00F52BB7"/>
    <w:rsid w:val="00F543CA"/>
    <w:rsid w:val="00F54E67"/>
    <w:rsid w:val="00F5696E"/>
    <w:rsid w:val="00F61FC9"/>
    <w:rsid w:val="00F73A76"/>
    <w:rsid w:val="00F74FC9"/>
    <w:rsid w:val="00F77576"/>
    <w:rsid w:val="00F80038"/>
    <w:rsid w:val="00F8045B"/>
    <w:rsid w:val="00F852AA"/>
    <w:rsid w:val="00F858F8"/>
    <w:rsid w:val="00F8648A"/>
    <w:rsid w:val="00F86976"/>
    <w:rsid w:val="00F905EE"/>
    <w:rsid w:val="00F914C5"/>
    <w:rsid w:val="00F95D6A"/>
    <w:rsid w:val="00F97D88"/>
    <w:rsid w:val="00FA2F24"/>
    <w:rsid w:val="00FA5182"/>
    <w:rsid w:val="00FA5C42"/>
    <w:rsid w:val="00FB2CA6"/>
    <w:rsid w:val="00FB2E48"/>
    <w:rsid w:val="00FB2E7B"/>
    <w:rsid w:val="00FB379E"/>
    <w:rsid w:val="00FB4B09"/>
    <w:rsid w:val="00FB6706"/>
    <w:rsid w:val="00FC1368"/>
    <w:rsid w:val="00FC3116"/>
    <w:rsid w:val="00FC68BF"/>
    <w:rsid w:val="00FD04CE"/>
    <w:rsid w:val="00FD5259"/>
    <w:rsid w:val="00FD75A4"/>
    <w:rsid w:val="00FE01EF"/>
    <w:rsid w:val="00FE1353"/>
    <w:rsid w:val="00FE20E0"/>
    <w:rsid w:val="00FE5B5D"/>
    <w:rsid w:val="00FE6374"/>
    <w:rsid w:val="00FF2D35"/>
    <w:rsid w:val="00FF36FB"/>
    <w:rsid w:val="00FF483A"/>
    <w:rsid w:val="00FF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4C8FC8"/>
  <w15:chartTrackingRefBased/>
  <w15:docId w15:val="{DDB8BC94-87DC-4EF4-99DB-5D539CA12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uiPriority="22" w:qFormat="1"/>
    <w:lsdException w:name="Emphasis" w:locked="1" w:uiPriority="20" w:qFormat="1"/>
    <w:lsdException w:name="Normal (Web)" w:uiPriority="99"/>
    <w:lsdException w:name="HTML Cite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rsid w:val="00D43D47"/>
    <w:pPr>
      <w:jc w:val="both"/>
    </w:pPr>
    <w:rPr>
      <w:rFonts w:ascii="Arial" w:hAnsi="Arial"/>
      <w:sz w:val="22"/>
      <w:szCs w:val="22"/>
      <w:lang w:val="en-NZ" w:eastAsia="en-US"/>
    </w:rPr>
  </w:style>
  <w:style w:type="paragraph" w:styleId="1">
    <w:name w:val="heading 1"/>
    <w:basedOn w:val="a"/>
    <w:next w:val="a"/>
    <w:link w:val="10"/>
    <w:qFormat/>
    <w:locked/>
    <w:rsid w:val="006F2F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locked/>
    <w:rsid w:val="00226F2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semiHidden/>
    <w:locked/>
    <w:rsid w:val="00226F2D"/>
    <w:rPr>
      <w:rFonts w:ascii="Cambria" w:hAnsi="Cambria" w:cs="Times New Roman"/>
      <w:b/>
      <w:bCs/>
      <w:i/>
      <w:iCs/>
      <w:sz w:val="28"/>
      <w:szCs w:val="28"/>
      <w:lang w:val="x-none" w:eastAsia="en-US"/>
    </w:rPr>
  </w:style>
  <w:style w:type="paragraph" w:styleId="a3">
    <w:name w:val="header"/>
    <w:basedOn w:val="a"/>
    <w:link w:val="a4"/>
    <w:rsid w:val="00D26B17"/>
    <w:pPr>
      <w:tabs>
        <w:tab w:val="center" w:pos="4320"/>
        <w:tab w:val="right" w:pos="8640"/>
      </w:tabs>
    </w:pPr>
  </w:style>
  <w:style w:type="character" w:customStyle="1" w:styleId="a4">
    <w:name w:val="页眉 字符"/>
    <w:link w:val="a3"/>
    <w:semiHidden/>
    <w:locked/>
    <w:rsid w:val="00AD08B1"/>
    <w:rPr>
      <w:rFonts w:ascii="Arial" w:hAnsi="Arial" w:cs="Times New Roman"/>
      <w:lang w:val="x-none" w:eastAsia="en-US"/>
    </w:rPr>
  </w:style>
  <w:style w:type="paragraph" w:styleId="a5">
    <w:name w:val="footer"/>
    <w:basedOn w:val="a"/>
    <w:link w:val="a6"/>
    <w:rsid w:val="00D26B17"/>
    <w:pPr>
      <w:tabs>
        <w:tab w:val="center" w:pos="4320"/>
        <w:tab w:val="right" w:pos="8640"/>
      </w:tabs>
    </w:pPr>
  </w:style>
  <w:style w:type="character" w:customStyle="1" w:styleId="a6">
    <w:name w:val="页脚 字符"/>
    <w:link w:val="a5"/>
    <w:semiHidden/>
    <w:locked/>
    <w:rsid w:val="00AD08B1"/>
    <w:rPr>
      <w:rFonts w:ascii="Arial" w:hAnsi="Arial" w:cs="Times New Roman"/>
      <w:lang w:val="x-none" w:eastAsia="en-US"/>
    </w:rPr>
  </w:style>
  <w:style w:type="table" w:styleId="a7">
    <w:name w:val="Table Grid"/>
    <w:basedOn w:val="a1"/>
    <w:rsid w:val="009170DF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rsid w:val="00D724C3"/>
    <w:rPr>
      <w:rFonts w:ascii="Tahoma" w:hAnsi="Tahoma" w:cs="Tahoma"/>
      <w:sz w:val="16"/>
      <w:szCs w:val="16"/>
    </w:rPr>
  </w:style>
  <w:style w:type="character" w:customStyle="1" w:styleId="a9">
    <w:name w:val="批注框文本 字符"/>
    <w:link w:val="a8"/>
    <w:locked/>
    <w:rsid w:val="00D724C3"/>
    <w:rPr>
      <w:rFonts w:ascii="Tahoma" w:hAnsi="Tahoma" w:cs="Tahoma"/>
      <w:sz w:val="16"/>
      <w:szCs w:val="16"/>
      <w:lang w:val="en-NZ" w:eastAsia="en-US"/>
    </w:rPr>
  </w:style>
  <w:style w:type="character" w:styleId="aa">
    <w:name w:val="Hyperlink"/>
    <w:uiPriority w:val="99"/>
    <w:rsid w:val="0061598A"/>
    <w:rPr>
      <w:rFonts w:cs="Times New Roman"/>
      <w:color w:val="0000FF"/>
      <w:u w:val="single"/>
    </w:rPr>
  </w:style>
  <w:style w:type="character" w:styleId="ab">
    <w:name w:val="Emphasis"/>
    <w:uiPriority w:val="20"/>
    <w:qFormat/>
    <w:locked/>
    <w:rsid w:val="009779E7"/>
    <w:rPr>
      <w:i/>
      <w:iCs/>
    </w:rPr>
  </w:style>
  <w:style w:type="character" w:customStyle="1" w:styleId="apple-converted-space">
    <w:name w:val="apple-converted-space"/>
    <w:rsid w:val="00CE253B"/>
  </w:style>
  <w:style w:type="paragraph" w:styleId="ac">
    <w:name w:val="Normal (Web)"/>
    <w:basedOn w:val="a"/>
    <w:uiPriority w:val="99"/>
    <w:unhideWhenUsed/>
    <w:rsid w:val="002627DC"/>
    <w:pPr>
      <w:spacing w:before="100" w:beforeAutospacing="1" w:after="100" w:afterAutospacing="1"/>
      <w:jc w:val="left"/>
    </w:pPr>
    <w:rPr>
      <w:rFonts w:ascii="宋体" w:hAnsi="宋体" w:cs="宋体"/>
      <w:sz w:val="24"/>
      <w:szCs w:val="24"/>
      <w:lang w:val="en-US" w:eastAsia="zh-CN"/>
    </w:rPr>
  </w:style>
  <w:style w:type="character" w:customStyle="1" w:styleId="10">
    <w:name w:val="标题 1 字符"/>
    <w:link w:val="1"/>
    <w:rsid w:val="006F2F3B"/>
    <w:rPr>
      <w:rFonts w:ascii="Arial" w:hAnsi="Arial"/>
      <w:b/>
      <w:bCs/>
      <w:kern w:val="44"/>
      <w:sz w:val="44"/>
      <w:szCs w:val="44"/>
      <w:lang w:val="en-NZ" w:eastAsia="en-US"/>
    </w:rPr>
  </w:style>
  <w:style w:type="character" w:styleId="ad">
    <w:name w:val="Strong"/>
    <w:uiPriority w:val="22"/>
    <w:qFormat/>
    <w:locked/>
    <w:rsid w:val="00F367E3"/>
    <w:rPr>
      <w:b/>
      <w:bCs/>
    </w:rPr>
  </w:style>
  <w:style w:type="character" w:styleId="HTML">
    <w:name w:val="HTML Code"/>
    <w:uiPriority w:val="99"/>
    <w:unhideWhenUsed/>
    <w:rsid w:val="00B13C18"/>
    <w:rPr>
      <w:rFonts w:ascii="宋体" w:eastAsia="宋体" w:hAnsi="宋体" w:cs="宋体"/>
      <w:sz w:val="24"/>
      <w:szCs w:val="24"/>
    </w:rPr>
  </w:style>
  <w:style w:type="character" w:styleId="HTML0">
    <w:name w:val="HTML Cite"/>
    <w:uiPriority w:val="99"/>
    <w:unhideWhenUsed/>
    <w:rsid w:val="00523719"/>
    <w:rPr>
      <w:i/>
      <w:iCs/>
    </w:rPr>
  </w:style>
  <w:style w:type="character" w:customStyle="1" w:styleId="pre">
    <w:name w:val="pre"/>
    <w:rsid w:val="00523719"/>
  </w:style>
  <w:style w:type="paragraph" w:styleId="HTML1">
    <w:name w:val="HTML Preformatted"/>
    <w:basedOn w:val="a"/>
    <w:link w:val="HTML10"/>
    <w:uiPriority w:val="99"/>
    <w:unhideWhenUsed/>
    <w:rsid w:val="00523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  <w:lang w:val="en-US" w:eastAsia="zh-CN"/>
    </w:rPr>
  </w:style>
  <w:style w:type="character" w:customStyle="1" w:styleId="HTML10">
    <w:name w:val="HTML 预设格式 字符1"/>
    <w:link w:val="HTML1"/>
    <w:uiPriority w:val="99"/>
    <w:rsid w:val="00523719"/>
    <w:rPr>
      <w:rFonts w:ascii="宋体" w:hAnsi="宋体" w:cs="宋体"/>
      <w:sz w:val="24"/>
      <w:szCs w:val="24"/>
    </w:rPr>
  </w:style>
  <w:style w:type="character" w:customStyle="1" w:styleId="k">
    <w:name w:val="k"/>
    <w:rsid w:val="00523719"/>
  </w:style>
  <w:style w:type="character" w:customStyle="1" w:styleId="n">
    <w:name w:val="n"/>
    <w:rsid w:val="00523719"/>
  </w:style>
  <w:style w:type="character" w:customStyle="1" w:styleId="nf">
    <w:name w:val="nf"/>
    <w:rsid w:val="00523719"/>
  </w:style>
  <w:style w:type="character" w:customStyle="1" w:styleId="p">
    <w:name w:val="p"/>
    <w:rsid w:val="00523719"/>
  </w:style>
  <w:style w:type="character" w:customStyle="1" w:styleId="kt">
    <w:name w:val="kt"/>
    <w:rsid w:val="00523719"/>
  </w:style>
  <w:style w:type="character" w:customStyle="1" w:styleId="hll">
    <w:name w:val="hll"/>
    <w:rsid w:val="00597C81"/>
  </w:style>
  <w:style w:type="character" w:customStyle="1" w:styleId="nt">
    <w:name w:val="nt"/>
    <w:rsid w:val="00597C81"/>
  </w:style>
  <w:style w:type="character" w:customStyle="1" w:styleId="na">
    <w:name w:val="na"/>
    <w:rsid w:val="00597C81"/>
  </w:style>
  <w:style w:type="character" w:customStyle="1" w:styleId="o">
    <w:name w:val="o"/>
    <w:rsid w:val="00597C81"/>
  </w:style>
  <w:style w:type="character" w:customStyle="1" w:styleId="s">
    <w:name w:val="s"/>
    <w:rsid w:val="00597C81"/>
  </w:style>
  <w:style w:type="character" w:customStyle="1" w:styleId="doc">
    <w:name w:val="doc"/>
    <w:rsid w:val="003C63FF"/>
  </w:style>
  <w:style w:type="character" w:customStyle="1" w:styleId="nn">
    <w:name w:val="nn"/>
    <w:rsid w:val="00033317"/>
  </w:style>
  <w:style w:type="character" w:customStyle="1" w:styleId="nc">
    <w:name w:val="nc"/>
    <w:rsid w:val="00033317"/>
  </w:style>
  <w:style w:type="character" w:customStyle="1" w:styleId="m">
    <w:name w:val="m"/>
    <w:rsid w:val="00A23375"/>
  </w:style>
  <w:style w:type="character" w:customStyle="1" w:styleId="kwd">
    <w:name w:val="kwd"/>
    <w:rsid w:val="000B3B4B"/>
  </w:style>
  <w:style w:type="character" w:customStyle="1" w:styleId="pln">
    <w:name w:val="pln"/>
    <w:rsid w:val="000B3B4B"/>
  </w:style>
  <w:style w:type="character" w:customStyle="1" w:styleId="typ">
    <w:name w:val="typ"/>
    <w:rsid w:val="000B3B4B"/>
  </w:style>
  <w:style w:type="character" w:customStyle="1" w:styleId="pun">
    <w:name w:val="pun"/>
    <w:rsid w:val="000B3B4B"/>
  </w:style>
  <w:style w:type="character" w:customStyle="1" w:styleId="lit">
    <w:name w:val="lit"/>
    <w:rsid w:val="000B3B4B"/>
  </w:style>
  <w:style w:type="character" w:customStyle="1" w:styleId="str">
    <w:name w:val="str"/>
    <w:rsid w:val="000B3B4B"/>
  </w:style>
  <w:style w:type="character" w:customStyle="1" w:styleId="lwcollapsibleareatitle">
    <w:name w:val="lw_collapsiblearea_title"/>
    <w:rsid w:val="00F052E5"/>
  </w:style>
  <w:style w:type="character" w:customStyle="1" w:styleId="com">
    <w:name w:val="com"/>
    <w:rsid w:val="00475A9F"/>
  </w:style>
  <w:style w:type="character" w:customStyle="1" w:styleId="tag">
    <w:name w:val="tag"/>
    <w:rsid w:val="00673112"/>
  </w:style>
  <w:style w:type="character" w:customStyle="1" w:styleId="HTML2">
    <w:name w:val="HTML 预设格式 字符"/>
    <w:uiPriority w:val="99"/>
    <w:semiHidden/>
    <w:rsid w:val="00FD75A4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728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21332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6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3506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16276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34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5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8515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8192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30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9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1413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52560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0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1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0906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8657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1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1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7141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7988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73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4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962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250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286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4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9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://www.dofactory.com/images/diagrams/net/strategy.gif" TargetMode="External"/><Relationship Id="rId18" Type="http://schemas.openxmlformats.org/officeDocument/2006/relationships/image" Target="media/image6.gi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http://csharpcorner.mindcrackerinc.netdna-cdn.com/UploadFile/06ef8c/strategy-pattern-definition-and-contrived-example296/Images/concrete%20implementations.jp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www.dofactory.com/images/diagrams/net/observer.gif" TargetMode="External"/><Relationship Id="rId5" Type="http://schemas.openxmlformats.org/officeDocument/2006/relationships/webSettings" Target="webSettings.xml"/><Relationship Id="rId15" Type="http://schemas.openxmlformats.org/officeDocument/2006/relationships/image" Target="http://images.cnitblog.com/blog/511616/201401/281006154531426.png" TargetMode="External"/><Relationship Id="rId10" Type="http://schemas.openxmlformats.org/officeDocument/2006/relationships/image" Target="media/image2.png"/><Relationship Id="rId19" Type="http://schemas.openxmlformats.org/officeDocument/2006/relationships/image" Target="http://www.dofactory.com/images/diagrams/net/factory.gif" TargetMode="External"/><Relationship Id="rId4" Type="http://schemas.openxmlformats.org/officeDocument/2006/relationships/settings" Target="settings.xml"/><Relationship Id="rId9" Type="http://schemas.openxmlformats.org/officeDocument/2006/relationships/image" Target="http://images.cnitblog.com/blog/511616/201312/11194507-655535ea981b4a59abbd394748197355.png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Templates\Temp%20Templates\Master%20Templates\Registration%20and%20Declaration%20form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E5186-63BF-4276-9060-8EB87FD71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Registration and Declaration form.dot</Template>
  <TotalTime>4245</TotalTime>
  <Pages>5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CONSULTANT REGISTRATION</vt:lpstr>
    </vt:vector>
  </TitlesOfParts>
  <Company>Starfish Consulting and Beyond Services</Company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CONSULTANT REGISTRATION</dc:title>
  <dc:subject/>
  <dc:creator>Diana Reid</dc:creator>
  <cp:keywords/>
  <dc:description/>
  <cp:lastModifiedBy>yang langhua</cp:lastModifiedBy>
  <cp:revision>9</cp:revision>
  <cp:lastPrinted>2016-04-28T23:02:00Z</cp:lastPrinted>
  <dcterms:created xsi:type="dcterms:W3CDTF">2016-04-28T23:06:00Z</dcterms:created>
  <dcterms:modified xsi:type="dcterms:W3CDTF">2016-08-17T02:23:00Z</dcterms:modified>
</cp:coreProperties>
</file>